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A9CCDD" w14:textId="77777777" w:rsidR="00565D55" w:rsidRDefault="00565D55">
      <w:pPr>
        <w:pStyle w:val="Title"/>
      </w:pPr>
    </w:p>
    <w:p w14:paraId="2388FD1F" w14:textId="77777777" w:rsidR="00565D55" w:rsidRDefault="00565D55">
      <w:pPr>
        <w:pStyle w:val="Title"/>
      </w:pPr>
    </w:p>
    <w:p w14:paraId="5310FC79" w14:textId="77777777" w:rsidR="00565D55" w:rsidRDefault="00565D55">
      <w:pPr>
        <w:pStyle w:val="Title"/>
      </w:pPr>
    </w:p>
    <w:p w14:paraId="57357614" w14:textId="77777777" w:rsidR="00565D55" w:rsidRDefault="00565D55">
      <w:pPr>
        <w:pStyle w:val="Title"/>
      </w:pPr>
    </w:p>
    <w:p w14:paraId="33942C4D" w14:textId="4DB2961B" w:rsidR="00E81978" w:rsidRDefault="00920AAC">
      <w:pPr>
        <w:pStyle w:val="Title"/>
      </w:pPr>
      <w:sdt>
        <w:sdtPr>
          <w:alias w:val="Title:"/>
          <w:tag w:val="Title:"/>
          <w:id w:val="726351117"/>
          <w:placeholder>
            <w:docPart w:val="FACFFDF7C6E443AD929708C1F6F48033"/>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DB6F65">
            <w:t>Show ‘</w:t>
          </w:r>
          <w:r w:rsidR="00DE397B">
            <w:t>N</w:t>
          </w:r>
          <w:r w:rsidR="00DB6F65">
            <w:t xml:space="preserve"> Tell Requirements Proposal</w:t>
          </w:r>
        </w:sdtContent>
      </w:sdt>
    </w:p>
    <w:p w14:paraId="56744463" w14:textId="1F152DEB" w:rsidR="00B823AA" w:rsidRDefault="00DB6F65" w:rsidP="00B823AA">
      <w:pPr>
        <w:pStyle w:val="Title2"/>
      </w:pPr>
      <w:r>
        <w:t>Sean C. Dodson</w:t>
      </w:r>
    </w:p>
    <w:p w14:paraId="45706F91" w14:textId="660B3B5A" w:rsidR="00E81978" w:rsidRDefault="00DB6F65" w:rsidP="00B823AA">
      <w:pPr>
        <w:pStyle w:val="Title2"/>
      </w:pPr>
      <w:r>
        <w:t>Stevenson University</w:t>
      </w:r>
    </w:p>
    <w:p w14:paraId="57F0E66D" w14:textId="3F982682" w:rsidR="00DB6F65" w:rsidRDefault="00DB6F65" w:rsidP="00B823AA">
      <w:pPr>
        <w:pStyle w:val="Title2"/>
      </w:pPr>
      <w:r>
        <w:t>IS 349</w:t>
      </w:r>
    </w:p>
    <w:p w14:paraId="30ED4960" w14:textId="12C62495" w:rsidR="00E81978" w:rsidRDefault="00920AAC">
      <w:pPr>
        <w:pStyle w:val="SectionTitle"/>
      </w:pPr>
      <w:sdt>
        <w:sdtPr>
          <w:alias w:val="Section title:"/>
          <w:tag w:val="Section title:"/>
          <w:id w:val="984196707"/>
          <w:placeholder>
            <w:docPart w:val="81D8B922C096463E9FFA0FE04ED24103"/>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DB6F65">
            <w:t>Show ‘N Tell Requirements Proposal</w:t>
          </w:r>
        </w:sdtContent>
      </w:sdt>
    </w:p>
    <w:p w14:paraId="1A24B654" w14:textId="23270D88" w:rsidR="00E81978" w:rsidRDefault="00DE397B" w:rsidP="00DE397B">
      <w:pPr>
        <w:pStyle w:val="ListParagraph"/>
        <w:numPr>
          <w:ilvl w:val="0"/>
          <w:numId w:val="16"/>
        </w:numPr>
      </w:pPr>
      <w:r w:rsidRPr="00E50B8F">
        <w:rPr>
          <w:b/>
          <w:bCs/>
        </w:rPr>
        <w:t>Project Name:</w:t>
      </w:r>
      <w:r>
        <w:t xml:space="preserve"> Show ‘N Tell</w:t>
      </w:r>
    </w:p>
    <w:p w14:paraId="137286F4" w14:textId="62A9CB7A" w:rsidR="00DE397B" w:rsidRPr="00E50B8F" w:rsidRDefault="00DE397B" w:rsidP="00DE397B">
      <w:pPr>
        <w:pStyle w:val="ListParagraph"/>
        <w:numPr>
          <w:ilvl w:val="0"/>
          <w:numId w:val="16"/>
        </w:numPr>
        <w:rPr>
          <w:b/>
          <w:bCs/>
        </w:rPr>
      </w:pPr>
      <w:r w:rsidRPr="00E50B8F">
        <w:rPr>
          <w:b/>
          <w:bCs/>
        </w:rPr>
        <w:t xml:space="preserve">Description: </w:t>
      </w:r>
    </w:p>
    <w:p w14:paraId="26F0043B" w14:textId="3C5ABC47" w:rsidR="00DE397B" w:rsidRDefault="00DE397B" w:rsidP="00DE397B">
      <w:r>
        <w:t>Show ‘</w:t>
      </w:r>
      <w:r w:rsidR="00E50B8F">
        <w:t xml:space="preserve">N Tell is a social media platform for users to </w:t>
      </w:r>
      <w:r w:rsidR="00EC6F37">
        <w:t>upload and discover</w:t>
      </w:r>
      <w:r w:rsidR="00E50B8F">
        <w:t xml:space="preserve"> images of </w:t>
      </w:r>
      <w:r w:rsidR="00BC0D86">
        <w:t xml:space="preserve">other user’s </w:t>
      </w:r>
      <w:r w:rsidR="00E50B8F">
        <w:t>sentimental, valuable, or random items</w:t>
      </w:r>
      <w:r w:rsidR="00740064">
        <w:t xml:space="preserve">. </w:t>
      </w:r>
      <w:r w:rsidR="001C3022">
        <w:t>Many people have interesting items</w:t>
      </w:r>
      <w:r w:rsidR="00EC6F37">
        <w:t xml:space="preserve"> with compelling background stories</w:t>
      </w:r>
      <w:r w:rsidR="001C3022">
        <w:t xml:space="preserve"> that they </w:t>
      </w:r>
      <w:r w:rsidR="00EC6F37">
        <w:t>value</w:t>
      </w:r>
      <w:r w:rsidR="001C3022">
        <w:t xml:space="preserve"> and think other people would appreciate. </w:t>
      </w:r>
      <w:r w:rsidR="00EC6F37">
        <w:t>Show ‘N Tell will allow people to upload images and write stories about their interesting items for the world to recognize.</w:t>
      </w:r>
    </w:p>
    <w:p w14:paraId="55D62C3B" w14:textId="2A43C628" w:rsidR="00EC6F37" w:rsidRDefault="00515797" w:rsidP="00DE397B">
      <w:r>
        <w:t>People</w:t>
      </w:r>
      <w:r w:rsidR="00F13994">
        <w:t xml:space="preserve"> are interested in and curious about other people’s items and stories. However, mainstream social media platforms do not specifically support this interest. Instagram, Twitter, and Facebook are general purpose social media platforms that include news, current events, status updates,</w:t>
      </w:r>
      <w:r w:rsidR="00EC6961">
        <w:t xml:space="preserve"> advertising,</w:t>
      </w:r>
      <w:r w:rsidR="00F13994">
        <w:t xml:space="preserve"> and various images, such as selfies. Show ‘N Tell will specialize as a social media platform where users can endlessly explore</w:t>
      </w:r>
      <w:r w:rsidR="00713418">
        <w:t>, rate, and comment on</w:t>
      </w:r>
      <w:r w:rsidR="00F13994">
        <w:t xml:space="preserve"> other people’s interesting items.</w:t>
      </w:r>
      <w:r w:rsidR="00C06728">
        <w:t xml:space="preserve"> Endless exploration is a feature that has benefitted many social media platforms, such as TikTok where users can endlessly explore short video clips.</w:t>
      </w:r>
    </w:p>
    <w:p w14:paraId="009802A3" w14:textId="34128ED1" w:rsidR="00DE397B" w:rsidRPr="005924F0" w:rsidRDefault="00E50B8F" w:rsidP="00DE397B">
      <w:pPr>
        <w:pStyle w:val="ListParagraph"/>
        <w:numPr>
          <w:ilvl w:val="0"/>
          <w:numId w:val="16"/>
        </w:numPr>
      </w:pPr>
      <w:r>
        <w:rPr>
          <w:b/>
          <w:bCs/>
        </w:rPr>
        <w:t>Features</w:t>
      </w:r>
      <w:r w:rsidR="00A56F78">
        <w:rPr>
          <w:b/>
          <w:bCs/>
        </w:rPr>
        <w:t xml:space="preserve"> (</w:t>
      </w:r>
      <w:r w:rsidR="00ED3D4B" w:rsidRPr="00F26CE4">
        <w:rPr>
          <w:b/>
          <w:bCs/>
          <w:i/>
          <w:iCs/>
        </w:rPr>
        <w:t>R</w:t>
      </w:r>
      <w:r w:rsidR="00A56F78" w:rsidRPr="00F26CE4">
        <w:rPr>
          <w:b/>
          <w:bCs/>
          <w:i/>
          <w:iCs/>
        </w:rPr>
        <w:t>ated</w:t>
      </w:r>
      <w:r w:rsidR="00ED3D4B" w:rsidRPr="00F26CE4">
        <w:rPr>
          <w:b/>
          <w:bCs/>
          <w:i/>
          <w:iCs/>
        </w:rPr>
        <w:t xml:space="preserve"> </w:t>
      </w:r>
      <w:r w:rsidR="00A56F78" w:rsidRPr="00F26CE4">
        <w:rPr>
          <w:b/>
          <w:bCs/>
          <w:i/>
          <w:iCs/>
        </w:rPr>
        <w:t>1-5</w:t>
      </w:r>
      <w:r w:rsidR="00ED3D4B" w:rsidRPr="00F26CE4">
        <w:rPr>
          <w:b/>
          <w:bCs/>
          <w:i/>
          <w:iCs/>
        </w:rPr>
        <w:t xml:space="preserve">: </w:t>
      </w:r>
      <w:r w:rsidR="00EC6F37">
        <w:rPr>
          <w:b/>
          <w:bCs/>
          <w:i/>
          <w:iCs/>
        </w:rPr>
        <w:t>1</w:t>
      </w:r>
      <w:r w:rsidR="00A56F78" w:rsidRPr="00F26CE4">
        <w:rPr>
          <w:b/>
          <w:bCs/>
          <w:i/>
          <w:iCs/>
        </w:rPr>
        <w:t xml:space="preserve"> being </w:t>
      </w:r>
      <w:r w:rsidR="005E1928" w:rsidRPr="00F26CE4">
        <w:rPr>
          <w:b/>
          <w:bCs/>
          <w:i/>
          <w:iCs/>
        </w:rPr>
        <w:t xml:space="preserve">the </w:t>
      </w:r>
      <w:r w:rsidR="00A56F78" w:rsidRPr="00F26CE4">
        <w:rPr>
          <w:b/>
          <w:bCs/>
          <w:i/>
          <w:iCs/>
        </w:rPr>
        <w:t>highest priority</w:t>
      </w:r>
      <w:r w:rsidR="00EC1DC5">
        <w:rPr>
          <w:b/>
          <w:bCs/>
          <w:i/>
          <w:iCs/>
        </w:rPr>
        <w:t>, 4+ being optional</w:t>
      </w:r>
      <w:r w:rsidR="00A56F78">
        <w:rPr>
          <w:b/>
          <w:bCs/>
        </w:rPr>
        <w:t>)</w:t>
      </w:r>
    </w:p>
    <w:p w14:paraId="32620EEB" w14:textId="671ECA18" w:rsidR="005924F0" w:rsidRDefault="005924F0" w:rsidP="005924F0">
      <w:pPr>
        <w:pStyle w:val="ListParagraph"/>
        <w:numPr>
          <w:ilvl w:val="1"/>
          <w:numId w:val="16"/>
        </w:numPr>
      </w:pPr>
      <w:r>
        <w:t>Allow users to Create, Read, Update, and Delete (CRUD) images of their sentimental items with descriptions</w:t>
      </w:r>
      <w:r w:rsidR="00757176">
        <w:t xml:space="preserve"> [1]</w:t>
      </w:r>
    </w:p>
    <w:p w14:paraId="7799A381" w14:textId="26A258DE" w:rsidR="005924F0" w:rsidRDefault="005924F0" w:rsidP="005924F0">
      <w:pPr>
        <w:pStyle w:val="ListParagraph"/>
        <w:numPr>
          <w:ilvl w:val="1"/>
          <w:numId w:val="16"/>
        </w:numPr>
      </w:pPr>
      <w:r>
        <w:t xml:space="preserve">Allow users to explore images posted by other users </w:t>
      </w:r>
      <w:r w:rsidR="00757176">
        <w:t>and leave comments or likes on images [2]</w:t>
      </w:r>
    </w:p>
    <w:p w14:paraId="07020F86" w14:textId="0FA3619D" w:rsidR="00757176" w:rsidRDefault="00757176" w:rsidP="005924F0">
      <w:pPr>
        <w:pStyle w:val="ListParagraph"/>
        <w:numPr>
          <w:ilvl w:val="1"/>
          <w:numId w:val="16"/>
        </w:numPr>
      </w:pPr>
      <w:r>
        <w:t>Integration with Google Authentication to allow any user with a Google account to seamlessly use Show ‘N Tell [1]</w:t>
      </w:r>
    </w:p>
    <w:p w14:paraId="09E46AB4" w14:textId="2856C524" w:rsidR="00757176" w:rsidRDefault="00757176" w:rsidP="005924F0">
      <w:pPr>
        <w:pStyle w:val="ListParagraph"/>
        <w:numPr>
          <w:ilvl w:val="1"/>
          <w:numId w:val="16"/>
        </w:numPr>
      </w:pPr>
      <w:r>
        <w:lastRenderedPageBreak/>
        <w:t>Allows users to follow each other and view a feed of images recently posted by users they follow [3]</w:t>
      </w:r>
    </w:p>
    <w:p w14:paraId="641D4809" w14:textId="73A3064F" w:rsidR="00757176" w:rsidRDefault="00757176" w:rsidP="005924F0">
      <w:pPr>
        <w:pStyle w:val="ListParagraph"/>
        <w:numPr>
          <w:ilvl w:val="1"/>
          <w:numId w:val="16"/>
        </w:numPr>
      </w:pPr>
      <w:r>
        <w:t>Add categories or hashtags for grouping user images and allowing users to filter specific content [4]</w:t>
      </w:r>
    </w:p>
    <w:p w14:paraId="5DDFF16F" w14:textId="494D9CD9" w:rsidR="00757176" w:rsidRDefault="00757176" w:rsidP="00757176">
      <w:pPr>
        <w:pStyle w:val="ListParagraph"/>
        <w:numPr>
          <w:ilvl w:val="1"/>
          <w:numId w:val="16"/>
        </w:numPr>
      </w:pPr>
      <w:r>
        <w:t>Allow users to report inappropriate images. When an image reaches a certain amount of reports, the image will be temporarily blocked and reviewed [5]</w:t>
      </w:r>
    </w:p>
    <w:p w14:paraId="58F5C5D0" w14:textId="39C1D9AD" w:rsidR="00757176" w:rsidRDefault="00757176" w:rsidP="00757176">
      <w:pPr>
        <w:pStyle w:val="ListParagraph"/>
        <w:numPr>
          <w:ilvl w:val="1"/>
          <w:numId w:val="16"/>
        </w:numPr>
      </w:pPr>
      <w:r>
        <w:t>Implement real-time feed updates [5]</w:t>
      </w:r>
    </w:p>
    <w:p w14:paraId="184EA45B" w14:textId="053C0425" w:rsidR="00C35767" w:rsidRDefault="001E56E3" w:rsidP="00C35767">
      <w:r>
        <w:t>The most important feature</w:t>
      </w:r>
      <w:r w:rsidR="00757176">
        <w:t xml:space="preserve"> is allowing users to create, read, update, and delete images of </w:t>
      </w:r>
      <w:r>
        <w:t>their items. This is the top priority because it accomplishes one of the main goals of the application</w:t>
      </w:r>
      <w:r w:rsidR="00603BD5">
        <w:t xml:space="preserve"> which is</w:t>
      </w:r>
      <w:r>
        <w:t xml:space="preserve"> to upload images of sentimental or valuable items. In order to upload images, users will need to authenticate. Therefore, adding Google authentication is the other most important feature. The second and third sets of priorities facilitate socialization and communication with</w:t>
      </w:r>
      <w:r w:rsidR="007E6774">
        <w:t>in</w:t>
      </w:r>
      <w:r>
        <w:t xml:space="preserve"> the application and offer essential social value to the user. The fourth and fifth sets of priorities include useful features, such as real-time feed updates, but are not essential </w:t>
      </w:r>
      <w:r w:rsidR="00AD7C01">
        <w:t>for</w:t>
      </w:r>
      <w:r>
        <w:t xml:space="preserve"> the main functionality of the application.</w:t>
      </w:r>
    </w:p>
    <w:p w14:paraId="5D187DA3" w14:textId="7EA79A73" w:rsidR="00C35767" w:rsidRDefault="00C35767" w:rsidP="00C35767">
      <w:pPr>
        <w:pStyle w:val="ListParagraph"/>
        <w:numPr>
          <w:ilvl w:val="0"/>
          <w:numId w:val="16"/>
        </w:numPr>
        <w:rPr>
          <w:b/>
          <w:bCs/>
        </w:rPr>
      </w:pPr>
      <w:r w:rsidRPr="0027208E">
        <w:rPr>
          <w:b/>
          <w:bCs/>
        </w:rPr>
        <w:lastRenderedPageBreak/>
        <w:t>Database Diagram</w:t>
      </w:r>
      <w:r w:rsidR="0036557A">
        <w:rPr>
          <w:b/>
          <w:bCs/>
        </w:rPr>
        <w:t xml:space="preserve"> </w:t>
      </w:r>
      <w:r w:rsidR="001F65E9">
        <w:rPr>
          <w:b/>
          <w:bCs/>
          <w:noProof/>
        </w:rPr>
        <w:drawing>
          <wp:inline distT="0" distB="0" distL="0" distR="0" wp14:anchorId="768D3970" wp14:editId="14283E7E">
            <wp:extent cx="5943600" cy="4353822"/>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943600" cy="4353822"/>
                    </a:xfrm>
                    <a:prstGeom prst="rect">
                      <a:avLst/>
                    </a:prstGeom>
                    <a:noFill/>
                    <a:ln>
                      <a:noFill/>
                    </a:ln>
                  </pic:spPr>
                </pic:pic>
              </a:graphicData>
            </a:graphic>
          </wp:inline>
        </w:drawing>
      </w:r>
    </w:p>
    <w:p w14:paraId="4FF432D1" w14:textId="069839FC" w:rsidR="001F65E9" w:rsidRDefault="001F65E9" w:rsidP="001F65E9">
      <w:r>
        <w:t xml:space="preserve">The database diagram supports </w:t>
      </w:r>
      <w:r w:rsidR="00EC5935">
        <w:t>creating, reading, updating, deleting</w:t>
      </w:r>
      <w:r>
        <w:t xml:space="preserve">, liking, commenting, and tagging images. </w:t>
      </w:r>
      <w:r w:rsidR="00EC1DC5">
        <w:t>Despite being optional feature</w:t>
      </w:r>
      <w:r w:rsidR="00C42AEB">
        <w:t>s</w:t>
      </w:r>
      <w:r w:rsidR="00EC1DC5">
        <w:t>, t</w:t>
      </w:r>
      <w:r>
        <w:t>he diagram also supports</w:t>
      </w:r>
      <w:r w:rsidR="005F3B70">
        <w:t xml:space="preserve"> reporting images and</w:t>
      </w:r>
      <w:r>
        <w:t xml:space="preserve"> users following other users. An important feature to note is that the User table will not contain a hashed password because Google will handle authentication.</w:t>
      </w:r>
    </w:p>
    <w:p w14:paraId="57D27FD8" w14:textId="417F7022" w:rsidR="00DA1824" w:rsidRDefault="00DA1824" w:rsidP="001F65E9"/>
    <w:p w14:paraId="50FD99F3" w14:textId="2C07D1B3" w:rsidR="00DA1824" w:rsidRDefault="00DA1824" w:rsidP="001F65E9"/>
    <w:p w14:paraId="43049260" w14:textId="21703841" w:rsidR="00DA1824" w:rsidRDefault="00DA1824" w:rsidP="001F65E9"/>
    <w:p w14:paraId="692AE51C" w14:textId="2DA458A9" w:rsidR="00DA1824" w:rsidRDefault="00DA1824" w:rsidP="001F65E9"/>
    <w:p w14:paraId="14EA1E0B" w14:textId="748F4CE2" w:rsidR="00DA1824" w:rsidRDefault="00DA1824" w:rsidP="001F65E9"/>
    <w:p w14:paraId="38855F7B" w14:textId="77777777" w:rsidR="00DA1824" w:rsidRDefault="00DA1824" w:rsidP="001F65E9"/>
    <w:p w14:paraId="52C74749" w14:textId="4F9652F8" w:rsidR="00881FC9" w:rsidRDefault="00283D21" w:rsidP="00651303">
      <w:pPr>
        <w:pStyle w:val="ListParagraph"/>
        <w:numPr>
          <w:ilvl w:val="0"/>
          <w:numId w:val="16"/>
        </w:numPr>
        <w:rPr>
          <w:b/>
          <w:bCs/>
        </w:rPr>
      </w:pPr>
      <w:r>
        <w:rPr>
          <w:b/>
          <w:bCs/>
        </w:rPr>
        <w:lastRenderedPageBreak/>
        <w:t>System Diagram</w:t>
      </w:r>
    </w:p>
    <w:p w14:paraId="54F9D2A7" w14:textId="12FC5AFC" w:rsidR="00283D21" w:rsidRPr="004B75D2" w:rsidRDefault="00283D21" w:rsidP="00283D21">
      <w:pPr>
        <w:pStyle w:val="ListParagraph"/>
        <w:numPr>
          <w:ilvl w:val="1"/>
          <w:numId w:val="16"/>
        </w:numPr>
        <w:rPr>
          <w:b/>
          <w:bCs/>
        </w:rPr>
      </w:pPr>
      <w:r>
        <w:t>Architecture</w:t>
      </w:r>
      <w:r w:rsidR="004B75D2">
        <w:rPr>
          <w:noProof/>
        </w:rPr>
        <w:drawing>
          <wp:inline distT="0" distB="0" distL="0" distR="0" wp14:anchorId="458AE95D" wp14:editId="159A8716">
            <wp:extent cx="4768270" cy="31821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768270" cy="3182140"/>
                    </a:xfrm>
                    <a:prstGeom prst="rect">
                      <a:avLst/>
                    </a:prstGeom>
                    <a:noFill/>
                    <a:ln>
                      <a:noFill/>
                    </a:ln>
                  </pic:spPr>
                </pic:pic>
              </a:graphicData>
            </a:graphic>
          </wp:inline>
        </w:drawing>
      </w:r>
    </w:p>
    <w:p w14:paraId="763B371C" w14:textId="2468A197" w:rsidR="004B75D2" w:rsidRPr="004B75D2" w:rsidRDefault="004B75D2" w:rsidP="004B75D2">
      <w:r>
        <w:t>The web client will make Fetch API requests to the Show ‘N Tell Rest API. The Rest API will return JSON to the client consisting of data from the database and/or references to images in Azure Blob Storage.</w:t>
      </w:r>
      <w:r w:rsidR="00180A25">
        <w:t xml:space="preserve"> Azure Blob Storage will send images directly to the web client</w:t>
      </w:r>
      <w:r w:rsidR="00095B7D">
        <w:t xml:space="preserve"> via URIs</w:t>
      </w:r>
      <w:r w:rsidR="00180A25">
        <w:t xml:space="preserve">. </w:t>
      </w:r>
      <w:r w:rsidR="00D96CF5">
        <w:t>Overall, t</w:t>
      </w:r>
      <w:r w:rsidR="00180A25">
        <w:t>he back end will be implemented in the cloud on Azure.</w:t>
      </w:r>
    </w:p>
    <w:p w14:paraId="28094D0C" w14:textId="708CB255" w:rsidR="00283D21" w:rsidRPr="009A386D" w:rsidRDefault="00283D21" w:rsidP="00283D21">
      <w:pPr>
        <w:pStyle w:val="ListParagraph"/>
        <w:numPr>
          <w:ilvl w:val="1"/>
          <w:numId w:val="16"/>
        </w:numPr>
        <w:rPr>
          <w:b/>
          <w:bCs/>
        </w:rPr>
      </w:pPr>
      <w:r>
        <w:lastRenderedPageBreak/>
        <w:t>API Service</w:t>
      </w:r>
      <w:r w:rsidR="00C44907">
        <w:t xml:space="preserve"> Interfaces</w:t>
      </w:r>
      <w:r w:rsidR="009A386D">
        <w:rPr>
          <w:noProof/>
        </w:rPr>
        <w:drawing>
          <wp:inline distT="0" distB="0" distL="0" distR="0" wp14:anchorId="1069BD35" wp14:editId="711E7E79">
            <wp:extent cx="4797449" cy="3095625"/>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22742" cy="3111946"/>
                    </a:xfrm>
                    <a:prstGeom prst="rect">
                      <a:avLst/>
                    </a:prstGeom>
                    <a:noFill/>
                    <a:ln>
                      <a:noFill/>
                    </a:ln>
                  </pic:spPr>
                </pic:pic>
              </a:graphicData>
            </a:graphic>
          </wp:inline>
        </w:drawing>
      </w:r>
    </w:p>
    <w:p w14:paraId="60A2570B" w14:textId="1B51882C" w:rsidR="009A386D" w:rsidRDefault="009A386D" w:rsidP="009A386D">
      <w:r>
        <w:t xml:space="preserve">The Rest API will </w:t>
      </w:r>
      <w:r w:rsidR="008E4387">
        <w:t>implement</w:t>
      </w:r>
      <w:r>
        <w:t xml:space="preserve"> the following domain services in order to accomplish the applications features.</w:t>
      </w:r>
      <w:r w:rsidR="003706C7">
        <w:t xml:space="preserve"> The application will use the ImagePostService, CommentService, UserService, ReportService, and LikeService interfaces to perform CRUD operations on the corresponding entities and perform specific data queries. Data queries may potentially be split up into separate interfaces in order to reduce unnecessary coupling and large classes, such as by implementing interfaces similar to the RandomImagePostService. </w:t>
      </w:r>
    </w:p>
    <w:p w14:paraId="21E1B57C" w14:textId="7EE159F6" w:rsidR="003706C7" w:rsidRDefault="003706C7" w:rsidP="009A386D">
      <w:r>
        <w:t>Although interfaces do not explicitly depend on other interfaces, dependency arrows are included in the diagram to demonstrate dependencies I expect to occur in the interface implementations. For example, I expect the ImagePostService to use an ImageSaver in the Create and Update methods. The ImageSaver interface will abstract the dependency on Azure Blob Storage and allow the option to switch to local</w:t>
      </w:r>
      <w:r w:rsidR="003A1833">
        <w:t>,</w:t>
      </w:r>
      <w:r>
        <w:t xml:space="preserve"> </w:t>
      </w:r>
      <w:r w:rsidR="003F65C1">
        <w:t>static file</w:t>
      </w:r>
      <w:r>
        <w:t xml:space="preserve"> storage</w:t>
      </w:r>
      <w:r w:rsidR="00253C12">
        <w:t xml:space="preserve"> if necessary</w:t>
      </w:r>
      <w:r>
        <w:t>.</w:t>
      </w:r>
    </w:p>
    <w:p w14:paraId="77940F40" w14:textId="0619EFA2" w:rsidR="00A84D9E" w:rsidRDefault="00A84D9E" w:rsidP="009A386D"/>
    <w:p w14:paraId="2C0AC430" w14:textId="77777777" w:rsidR="00A84D9E" w:rsidRPr="009A386D" w:rsidRDefault="00A84D9E" w:rsidP="009A386D"/>
    <w:p w14:paraId="755ACC36" w14:textId="138E05B9" w:rsidR="00651303" w:rsidRPr="00651303" w:rsidRDefault="004A0AB7" w:rsidP="00651303">
      <w:pPr>
        <w:pStyle w:val="ListParagraph"/>
        <w:numPr>
          <w:ilvl w:val="0"/>
          <w:numId w:val="16"/>
        </w:numPr>
        <w:rPr>
          <w:b/>
          <w:bCs/>
        </w:rPr>
      </w:pPr>
      <w:r w:rsidRPr="00B70C1B">
        <w:rPr>
          <w:b/>
          <w:bCs/>
        </w:rPr>
        <w:lastRenderedPageBreak/>
        <w:t>UI Mockup</w:t>
      </w:r>
      <w:r w:rsidR="00881FC9">
        <w:rPr>
          <w:b/>
          <w:bCs/>
        </w:rPr>
        <w:t>s</w:t>
      </w:r>
    </w:p>
    <w:p w14:paraId="58B37DAF" w14:textId="6AF94533" w:rsidR="00DA1824" w:rsidRPr="00DA1824" w:rsidRDefault="00DA1824" w:rsidP="00DA1824">
      <w:pPr>
        <w:ind w:firstLine="0"/>
        <w:rPr>
          <w:b/>
          <w:bCs/>
        </w:rPr>
      </w:pPr>
      <w:r>
        <w:rPr>
          <w:noProof/>
        </w:rPr>
        <w:drawing>
          <wp:inline distT="0" distB="0" distL="0" distR="0" wp14:anchorId="5AC7573B" wp14:editId="2922B797">
            <wp:extent cx="3552980" cy="34099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52980" cy="3409950"/>
                    </a:xfrm>
                    <a:prstGeom prst="rect">
                      <a:avLst/>
                    </a:prstGeom>
                    <a:noFill/>
                    <a:ln>
                      <a:noFill/>
                    </a:ln>
                  </pic:spPr>
                </pic:pic>
              </a:graphicData>
            </a:graphic>
          </wp:inline>
        </w:drawing>
      </w:r>
      <w:r>
        <w:rPr>
          <w:noProof/>
        </w:rPr>
        <w:drawing>
          <wp:anchor distT="0" distB="0" distL="114300" distR="114300" simplePos="0" relativeHeight="251658240" behindDoc="0" locked="0" layoutInCell="1" allowOverlap="1" wp14:anchorId="1F07F18E" wp14:editId="354FC8C8">
            <wp:simplePos x="0" y="0"/>
            <wp:positionH relativeFrom="margin">
              <wp:posOffset>3924300</wp:posOffset>
            </wp:positionH>
            <wp:positionV relativeFrom="paragraph">
              <wp:posOffset>106680</wp:posOffset>
            </wp:positionV>
            <wp:extent cx="1762125" cy="4391025"/>
            <wp:effectExtent l="0" t="0" r="952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62125" cy="43910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01542DB" w14:textId="7D1FB08A" w:rsidR="00DA1824" w:rsidRPr="00DA1824" w:rsidRDefault="00DA1824" w:rsidP="00DA1824">
      <w:pPr>
        <w:pStyle w:val="ListParagraph"/>
        <w:ind w:left="0" w:firstLine="360"/>
      </w:pPr>
      <w:r>
        <w:t>The UI mockups display the “Explore” page of the application</w:t>
      </w:r>
      <w:r w:rsidR="003A5DDA">
        <w:t xml:space="preserve"> </w:t>
      </w:r>
      <w:r>
        <w:t>inside the default layout</w:t>
      </w:r>
      <w:r w:rsidR="00AF1835">
        <w:t xml:space="preserve"> for desktop and mobile devices</w:t>
      </w:r>
      <w:r>
        <w:t>.</w:t>
      </w:r>
      <w:r w:rsidR="003A5DDA">
        <w:t xml:space="preserve"> </w:t>
      </w:r>
      <w:r w:rsidR="00856954">
        <w:t>The application must be accessible on desktop and mobile devices</w:t>
      </w:r>
      <w:r w:rsidR="00994CF5">
        <w:t xml:space="preserve"> for maximum audience inclusion</w:t>
      </w:r>
      <w:r w:rsidR="00856954">
        <w:t xml:space="preserve">. </w:t>
      </w:r>
      <w:r w:rsidR="003A5DDA">
        <w:t xml:space="preserve">This page is important for allowing users to </w:t>
      </w:r>
      <w:r w:rsidR="00657E78">
        <w:t xml:space="preserve">continuously </w:t>
      </w:r>
      <w:r w:rsidR="00DD5A9A">
        <w:t>view</w:t>
      </w:r>
      <w:r w:rsidR="003A5DDA">
        <w:t xml:space="preserve"> images that users have </w:t>
      </w:r>
      <w:r w:rsidR="003D5AEE">
        <w:t>posted</w:t>
      </w:r>
      <w:r w:rsidR="00BF285E">
        <w:t xml:space="preserve"> and leave likes or comments</w:t>
      </w:r>
      <w:r w:rsidR="003A5DDA">
        <w:t>.</w:t>
      </w:r>
      <w:r>
        <w:t xml:space="preserve"> Clicking next will show the user a random </w:t>
      </w:r>
      <w:r w:rsidR="00AF1835">
        <w:t>image and</w:t>
      </w:r>
      <w:r>
        <w:t xml:space="preserve"> clicking previous will show the user the image they last viewed, if available.</w:t>
      </w:r>
      <w:r w:rsidR="00856954">
        <w:t xml:space="preserve"> The </w:t>
      </w:r>
      <w:r w:rsidR="00EB2382">
        <w:t xml:space="preserve">system will reuse the </w:t>
      </w:r>
      <w:r w:rsidR="00856954">
        <w:t xml:space="preserve">aesthetic design </w:t>
      </w:r>
      <w:r w:rsidR="001F65F6">
        <w:t xml:space="preserve">and layout </w:t>
      </w:r>
      <w:r w:rsidR="00856954">
        <w:t xml:space="preserve">of this page across other views, such as in the view for </w:t>
      </w:r>
      <w:r w:rsidR="00B74F06">
        <w:t>editing</w:t>
      </w:r>
      <w:r w:rsidR="00856954">
        <w:t xml:space="preserve"> a</w:t>
      </w:r>
      <w:r w:rsidR="007F475B">
        <w:t xml:space="preserve"> post</w:t>
      </w:r>
      <w:r w:rsidR="00856954">
        <w:t>.</w:t>
      </w:r>
    </w:p>
    <w:p w14:paraId="601BD271" w14:textId="5ED6C375" w:rsidR="00886626" w:rsidRDefault="00886626" w:rsidP="004A0AB7">
      <w:pPr>
        <w:pStyle w:val="ListParagraph"/>
        <w:numPr>
          <w:ilvl w:val="0"/>
          <w:numId w:val="16"/>
        </w:numPr>
        <w:rPr>
          <w:b/>
          <w:bCs/>
        </w:rPr>
      </w:pPr>
      <w:r>
        <w:rPr>
          <w:b/>
          <w:bCs/>
        </w:rPr>
        <w:t>Usage Requirements</w:t>
      </w:r>
    </w:p>
    <w:p w14:paraId="2CD8B205" w14:textId="66039360" w:rsidR="00886626" w:rsidRPr="00886626" w:rsidRDefault="00886626" w:rsidP="00886626">
      <w:pPr>
        <w:pStyle w:val="ListParagraph"/>
        <w:numPr>
          <w:ilvl w:val="1"/>
          <w:numId w:val="16"/>
        </w:numPr>
        <w:rPr>
          <w:b/>
          <w:bCs/>
        </w:rPr>
      </w:pPr>
      <w:r>
        <w:t xml:space="preserve">Scalability – as a social platform, the back end must be scalable as </w:t>
      </w:r>
      <w:r w:rsidR="000E2A29">
        <w:t xml:space="preserve">user </w:t>
      </w:r>
      <w:r>
        <w:t>demand increases</w:t>
      </w:r>
    </w:p>
    <w:p w14:paraId="7200D137" w14:textId="7CEFDDBF" w:rsidR="00886626" w:rsidRPr="00886626" w:rsidRDefault="00886626" w:rsidP="00886626">
      <w:pPr>
        <w:pStyle w:val="ListParagraph"/>
        <w:numPr>
          <w:ilvl w:val="1"/>
          <w:numId w:val="16"/>
        </w:numPr>
        <w:rPr>
          <w:b/>
          <w:bCs/>
        </w:rPr>
      </w:pPr>
      <w:r>
        <w:lastRenderedPageBreak/>
        <w:t xml:space="preserve">Response Time – the back end must rapidly respond to requests in order to fulfill users constant </w:t>
      </w:r>
      <w:r w:rsidR="00655C6F">
        <w:t>browsing</w:t>
      </w:r>
    </w:p>
    <w:p w14:paraId="0F0DB867" w14:textId="63E6F689" w:rsidR="00886626" w:rsidRPr="00B70C1B" w:rsidRDefault="00787288" w:rsidP="00886626">
      <w:pPr>
        <w:pStyle w:val="ListParagraph"/>
        <w:numPr>
          <w:ilvl w:val="1"/>
          <w:numId w:val="16"/>
        </w:numPr>
        <w:rPr>
          <w:b/>
          <w:bCs/>
        </w:rPr>
      </w:pPr>
      <w:r>
        <w:t xml:space="preserve">Layout </w:t>
      </w:r>
      <w:r w:rsidR="00886626">
        <w:t>Responsiveness – the front-end must be sufficient for mobile and desktop usage</w:t>
      </w:r>
    </w:p>
    <w:p w14:paraId="2A2D10AA" w14:textId="4972059E" w:rsidR="004A0AB7" w:rsidRPr="00EC1DC5" w:rsidRDefault="004A0AB7" w:rsidP="004A0AB7">
      <w:pPr>
        <w:pStyle w:val="ListParagraph"/>
        <w:numPr>
          <w:ilvl w:val="0"/>
          <w:numId w:val="16"/>
        </w:numPr>
        <w:rPr>
          <w:b/>
          <w:bCs/>
        </w:rPr>
      </w:pPr>
      <w:r w:rsidRPr="00EC1DC5">
        <w:rPr>
          <w:b/>
          <w:bCs/>
        </w:rPr>
        <w:t>Technologies Implemented</w:t>
      </w:r>
    </w:p>
    <w:p w14:paraId="364E5877" w14:textId="01ECDC9F" w:rsidR="004A0AB7" w:rsidRDefault="004A0AB7" w:rsidP="004A0AB7">
      <w:pPr>
        <w:pStyle w:val="ListParagraph"/>
        <w:numPr>
          <w:ilvl w:val="1"/>
          <w:numId w:val="16"/>
        </w:numPr>
      </w:pPr>
      <w:r w:rsidRPr="00E60464">
        <w:t>ASP.NET Core</w:t>
      </w:r>
      <w:r>
        <w:t xml:space="preserve"> – </w:t>
      </w:r>
      <w:r w:rsidRPr="00E60464">
        <w:t>to implement Rest API interfacing database</w:t>
      </w:r>
    </w:p>
    <w:p w14:paraId="76D86E10" w14:textId="0E7AFDBA" w:rsidR="004A0AB7" w:rsidRDefault="004A0AB7" w:rsidP="004A0AB7">
      <w:pPr>
        <w:pStyle w:val="ListParagraph"/>
        <w:numPr>
          <w:ilvl w:val="1"/>
          <w:numId w:val="16"/>
        </w:numPr>
      </w:pPr>
      <w:r>
        <w:t>Swagger UI – to document Rest API</w:t>
      </w:r>
    </w:p>
    <w:p w14:paraId="091F1385" w14:textId="4C4BFA48" w:rsidR="004A0AB7" w:rsidRDefault="004A0AB7" w:rsidP="004A0AB7">
      <w:pPr>
        <w:pStyle w:val="ListParagraph"/>
        <w:numPr>
          <w:ilvl w:val="1"/>
          <w:numId w:val="16"/>
        </w:numPr>
      </w:pPr>
      <w:r>
        <w:t>Entity Framework Core – to map entities to database tables</w:t>
      </w:r>
    </w:p>
    <w:p w14:paraId="19CD7CD1" w14:textId="72937BA9" w:rsidR="004A0AB7" w:rsidRDefault="004A0AB7" w:rsidP="004A0AB7">
      <w:pPr>
        <w:pStyle w:val="ListParagraph"/>
        <w:numPr>
          <w:ilvl w:val="1"/>
          <w:numId w:val="16"/>
        </w:numPr>
      </w:pPr>
      <w:r>
        <w:t>Azure SQL Database – to store database data</w:t>
      </w:r>
    </w:p>
    <w:p w14:paraId="1EFC0705" w14:textId="65708BA1" w:rsidR="004A0AB7" w:rsidRDefault="004A0AB7" w:rsidP="004A0AB7">
      <w:pPr>
        <w:pStyle w:val="ListParagraph"/>
        <w:numPr>
          <w:ilvl w:val="1"/>
          <w:numId w:val="16"/>
        </w:numPr>
      </w:pPr>
      <w:r>
        <w:t xml:space="preserve">Azure Storage Accounts – </w:t>
      </w:r>
      <w:r w:rsidR="002B134F">
        <w:t xml:space="preserve">one storage account </w:t>
      </w:r>
      <w:r>
        <w:t>to store user images as blobs</w:t>
      </w:r>
      <w:r w:rsidR="002B134F">
        <w:t xml:space="preserve"> and another storage account to host static website front-end</w:t>
      </w:r>
    </w:p>
    <w:p w14:paraId="02CCC4A2" w14:textId="536A5EE5" w:rsidR="004A0AB7" w:rsidRDefault="004A0AB7" w:rsidP="004A0AB7">
      <w:pPr>
        <w:pStyle w:val="ListParagraph"/>
        <w:numPr>
          <w:ilvl w:val="1"/>
          <w:numId w:val="16"/>
        </w:numPr>
      </w:pPr>
      <w:r>
        <w:t>Azure Functions – to listen to deletes in storage account and notify the database that an image was deleted (</w:t>
      </w:r>
      <w:r w:rsidR="00B67553">
        <w:t xml:space="preserve">optional, but will </w:t>
      </w:r>
      <w:r>
        <w:t>ensure</w:t>
      </w:r>
      <w:bookmarkStart w:id="0" w:name="_GoBack"/>
      <w:bookmarkEnd w:id="0"/>
      <w:r>
        <w:t xml:space="preserve"> data integrity)</w:t>
      </w:r>
    </w:p>
    <w:p w14:paraId="6EBAF5B9" w14:textId="19B664DF" w:rsidR="004A0AB7" w:rsidRDefault="0053059C" w:rsidP="004A0AB7">
      <w:pPr>
        <w:pStyle w:val="ListParagraph"/>
        <w:numPr>
          <w:ilvl w:val="1"/>
          <w:numId w:val="16"/>
        </w:numPr>
      </w:pPr>
      <w:r>
        <w:t>Polymer – to create a robust front</w:t>
      </w:r>
      <w:r w:rsidR="006A49A0">
        <w:t>-</w:t>
      </w:r>
      <w:r>
        <w:t>end based on Polymer web components</w:t>
      </w:r>
    </w:p>
    <w:p w14:paraId="79365EEA" w14:textId="05486BBF" w:rsidR="0053059C" w:rsidRDefault="0053059C" w:rsidP="004A0AB7">
      <w:pPr>
        <w:pStyle w:val="ListParagraph"/>
        <w:numPr>
          <w:ilvl w:val="1"/>
          <w:numId w:val="16"/>
        </w:numPr>
      </w:pPr>
      <w:r>
        <w:t>Bootstrap – to style and layout front</w:t>
      </w:r>
      <w:r w:rsidR="006A49A0">
        <w:t>-</w:t>
      </w:r>
      <w:r>
        <w:t>end web components</w:t>
      </w:r>
    </w:p>
    <w:p w14:paraId="77B697E7" w14:textId="67D0A803" w:rsidR="004A0AB7" w:rsidRPr="00EC1DC5" w:rsidRDefault="004A0AB7" w:rsidP="004A0AB7">
      <w:pPr>
        <w:pStyle w:val="ListParagraph"/>
        <w:numPr>
          <w:ilvl w:val="0"/>
          <w:numId w:val="16"/>
        </w:numPr>
        <w:rPr>
          <w:b/>
          <w:bCs/>
        </w:rPr>
      </w:pPr>
      <w:r w:rsidRPr="00EC1DC5">
        <w:rPr>
          <w:b/>
          <w:bCs/>
        </w:rPr>
        <w:t>Project Task List</w:t>
      </w:r>
    </w:p>
    <w:p w14:paraId="4ACA6184" w14:textId="1CA7DBB3" w:rsidR="006A49A0" w:rsidRDefault="006A49A0" w:rsidP="006A49A0">
      <w:r>
        <w:t xml:space="preserve">The following is an estimate of the time required to complete the project tasks. Due to inferior experience with </w:t>
      </w:r>
      <w:r w:rsidR="00EC1DC5">
        <w:t xml:space="preserve">JavaScript </w:t>
      </w:r>
      <w:r>
        <w:t xml:space="preserve">development compared to </w:t>
      </w:r>
      <w:r w:rsidR="00EC1DC5">
        <w:t>C#</w:t>
      </w:r>
      <w:r>
        <w:t xml:space="preserve"> development, I expect to contribute many hours to the front-end.</w:t>
      </w:r>
    </w:p>
    <w:tbl>
      <w:tblPr>
        <w:tblStyle w:val="GridTable1Light-Accent6"/>
        <w:tblW w:w="0" w:type="auto"/>
        <w:jc w:val="center"/>
        <w:tblLook w:val="04A0" w:firstRow="1" w:lastRow="0" w:firstColumn="1" w:lastColumn="0" w:noHBand="0" w:noVBand="1"/>
      </w:tblPr>
      <w:tblGrid>
        <w:gridCol w:w="6677"/>
        <w:gridCol w:w="895"/>
        <w:gridCol w:w="899"/>
        <w:gridCol w:w="879"/>
      </w:tblGrid>
      <w:tr w:rsidR="00A3528E" w14:paraId="019B89C0" w14:textId="1BE41A5F" w:rsidTr="00A3528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677" w:type="dxa"/>
          </w:tcPr>
          <w:p w14:paraId="0D5E8FA4" w14:textId="0EF5EE46" w:rsidR="00A3528E" w:rsidRDefault="00A3528E" w:rsidP="006A36BE">
            <w:pPr>
              <w:ind w:firstLine="0"/>
            </w:pPr>
            <w:r>
              <w:t>Task</w:t>
            </w:r>
          </w:p>
        </w:tc>
        <w:tc>
          <w:tcPr>
            <w:tcW w:w="895" w:type="dxa"/>
          </w:tcPr>
          <w:p w14:paraId="0339C81F" w14:textId="3E4D80CC" w:rsidR="00A3528E" w:rsidRDefault="00A3528E" w:rsidP="00A3528E">
            <w:pPr>
              <w:ind w:firstLine="0"/>
              <w:jc w:val="center"/>
              <w:cnfStyle w:val="100000000000" w:firstRow="1" w:lastRow="0" w:firstColumn="0" w:lastColumn="0" w:oddVBand="0" w:evenVBand="0" w:oddHBand="0" w:evenHBand="0" w:firstRowFirstColumn="0" w:firstRowLastColumn="0" w:lastRowFirstColumn="0" w:lastRowLastColumn="0"/>
            </w:pPr>
            <w:r>
              <w:t>Start</w:t>
            </w:r>
          </w:p>
        </w:tc>
        <w:tc>
          <w:tcPr>
            <w:tcW w:w="899" w:type="dxa"/>
          </w:tcPr>
          <w:p w14:paraId="7FB94511" w14:textId="727164ED" w:rsidR="00A3528E" w:rsidRDefault="00A3528E" w:rsidP="006A36BE">
            <w:pPr>
              <w:ind w:firstLine="0"/>
              <w:cnfStyle w:val="100000000000" w:firstRow="1" w:lastRow="0" w:firstColumn="0" w:lastColumn="0" w:oddVBand="0" w:evenVBand="0" w:oddHBand="0" w:evenHBand="0" w:firstRowFirstColumn="0" w:firstRowLastColumn="0" w:lastRowFirstColumn="0" w:lastRowLastColumn="0"/>
            </w:pPr>
            <w:r>
              <w:t>Hours</w:t>
            </w:r>
          </w:p>
        </w:tc>
        <w:tc>
          <w:tcPr>
            <w:tcW w:w="879" w:type="dxa"/>
          </w:tcPr>
          <w:p w14:paraId="18D45EFE" w14:textId="6D0A0BE7" w:rsidR="00A3528E" w:rsidRDefault="00A3528E" w:rsidP="00A3528E">
            <w:pPr>
              <w:ind w:firstLine="0"/>
              <w:jc w:val="center"/>
              <w:cnfStyle w:val="100000000000" w:firstRow="1" w:lastRow="0" w:firstColumn="0" w:lastColumn="0" w:oddVBand="0" w:evenVBand="0" w:oddHBand="0" w:evenHBand="0" w:firstRowFirstColumn="0" w:firstRowLastColumn="0" w:lastRowFirstColumn="0" w:lastRowLastColumn="0"/>
            </w:pPr>
            <w:r>
              <w:t>End</w:t>
            </w:r>
          </w:p>
        </w:tc>
      </w:tr>
      <w:tr w:rsidR="00A3528E" w:rsidRPr="006A36BE" w14:paraId="424A76BA" w14:textId="264CFDC2" w:rsidTr="00A3528E">
        <w:trPr>
          <w:jc w:val="center"/>
        </w:trPr>
        <w:tc>
          <w:tcPr>
            <w:cnfStyle w:val="001000000000" w:firstRow="0" w:lastRow="0" w:firstColumn="1" w:lastColumn="0" w:oddVBand="0" w:evenVBand="0" w:oddHBand="0" w:evenHBand="0" w:firstRowFirstColumn="0" w:firstRowLastColumn="0" w:lastRowFirstColumn="0" w:lastRowLastColumn="0"/>
            <w:tcW w:w="6677" w:type="dxa"/>
          </w:tcPr>
          <w:p w14:paraId="470045DE" w14:textId="5AC65117" w:rsidR="00A3528E" w:rsidRPr="006A36BE" w:rsidRDefault="00A3528E" w:rsidP="006A36BE">
            <w:pPr>
              <w:ind w:firstLine="0"/>
              <w:rPr>
                <w:b w:val="0"/>
                <w:bCs w:val="0"/>
              </w:rPr>
            </w:pPr>
            <w:r w:rsidRPr="006A36BE">
              <w:rPr>
                <w:b w:val="0"/>
                <w:bCs w:val="0"/>
              </w:rPr>
              <w:t>Implement domain layer</w:t>
            </w:r>
          </w:p>
        </w:tc>
        <w:tc>
          <w:tcPr>
            <w:tcW w:w="895" w:type="dxa"/>
          </w:tcPr>
          <w:p w14:paraId="69FCC1D2" w14:textId="6BDCAD31" w:rsidR="00A3528E" w:rsidRDefault="00A3528E" w:rsidP="006A36BE">
            <w:pPr>
              <w:ind w:firstLine="0"/>
              <w:jc w:val="center"/>
              <w:cnfStyle w:val="000000000000" w:firstRow="0" w:lastRow="0" w:firstColumn="0" w:lastColumn="0" w:oddVBand="0" w:evenVBand="0" w:oddHBand="0" w:evenHBand="0" w:firstRowFirstColumn="0" w:firstRowLastColumn="0" w:lastRowFirstColumn="0" w:lastRowLastColumn="0"/>
            </w:pPr>
            <w:r>
              <w:t>3/8</w:t>
            </w:r>
          </w:p>
        </w:tc>
        <w:tc>
          <w:tcPr>
            <w:tcW w:w="899" w:type="dxa"/>
          </w:tcPr>
          <w:p w14:paraId="70853B8D" w14:textId="5ABEEFA7" w:rsidR="00A3528E" w:rsidRPr="006A36BE" w:rsidRDefault="00A3528E" w:rsidP="006A36BE">
            <w:pPr>
              <w:ind w:firstLine="0"/>
              <w:jc w:val="center"/>
              <w:cnfStyle w:val="000000000000" w:firstRow="0" w:lastRow="0" w:firstColumn="0" w:lastColumn="0" w:oddVBand="0" w:evenVBand="0" w:oddHBand="0" w:evenHBand="0" w:firstRowFirstColumn="0" w:firstRowLastColumn="0" w:lastRowFirstColumn="0" w:lastRowLastColumn="0"/>
            </w:pPr>
            <w:r>
              <w:t>3</w:t>
            </w:r>
          </w:p>
        </w:tc>
        <w:tc>
          <w:tcPr>
            <w:tcW w:w="879" w:type="dxa"/>
          </w:tcPr>
          <w:p w14:paraId="72AFB9E4" w14:textId="756DE71B" w:rsidR="00A3528E" w:rsidRDefault="00A3528E" w:rsidP="006A36BE">
            <w:pPr>
              <w:ind w:firstLine="0"/>
              <w:jc w:val="center"/>
              <w:cnfStyle w:val="000000000000" w:firstRow="0" w:lastRow="0" w:firstColumn="0" w:lastColumn="0" w:oddVBand="0" w:evenVBand="0" w:oddHBand="0" w:evenHBand="0" w:firstRowFirstColumn="0" w:firstRowLastColumn="0" w:lastRowFirstColumn="0" w:lastRowLastColumn="0"/>
            </w:pPr>
            <w:r>
              <w:t>3/8</w:t>
            </w:r>
          </w:p>
        </w:tc>
      </w:tr>
      <w:tr w:rsidR="00A3528E" w:rsidRPr="006A36BE" w14:paraId="1D0EC02F" w14:textId="5A7B456E" w:rsidTr="00A3528E">
        <w:trPr>
          <w:jc w:val="center"/>
        </w:trPr>
        <w:tc>
          <w:tcPr>
            <w:cnfStyle w:val="001000000000" w:firstRow="0" w:lastRow="0" w:firstColumn="1" w:lastColumn="0" w:oddVBand="0" w:evenVBand="0" w:oddHBand="0" w:evenHBand="0" w:firstRowFirstColumn="0" w:firstRowLastColumn="0" w:lastRowFirstColumn="0" w:lastRowLastColumn="0"/>
            <w:tcW w:w="6677" w:type="dxa"/>
          </w:tcPr>
          <w:p w14:paraId="3DB983A1" w14:textId="2660C94A" w:rsidR="00A3528E" w:rsidRPr="006A36BE" w:rsidRDefault="00A3528E" w:rsidP="006A36BE">
            <w:pPr>
              <w:ind w:firstLine="0"/>
              <w:rPr>
                <w:b w:val="0"/>
                <w:bCs w:val="0"/>
              </w:rPr>
            </w:pPr>
            <w:r>
              <w:rPr>
                <w:b w:val="0"/>
                <w:bCs w:val="0"/>
              </w:rPr>
              <w:t>Setup database and Entity Framework Core</w:t>
            </w:r>
          </w:p>
        </w:tc>
        <w:tc>
          <w:tcPr>
            <w:tcW w:w="895" w:type="dxa"/>
          </w:tcPr>
          <w:p w14:paraId="5FBDF15B" w14:textId="7AA79639" w:rsidR="00A3528E" w:rsidRDefault="00A3528E" w:rsidP="006A36BE">
            <w:pPr>
              <w:ind w:firstLine="0"/>
              <w:jc w:val="center"/>
              <w:cnfStyle w:val="000000000000" w:firstRow="0" w:lastRow="0" w:firstColumn="0" w:lastColumn="0" w:oddVBand="0" w:evenVBand="0" w:oddHBand="0" w:evenHBand="0" w:firstRowFirstColumn="0" w:firstRowLastColumn="0" w:lastRowFirstColumn="0" w:lastRowLastColumn="0"/>
            </w:pPr>
            <w:r>
              <w:t>3/10</w:t>
            </w:r>
          </w:p>
        </w:tc>
        <w:tc>
          <w:tcPr>
            <w:tcW w:w="899" w:type="dxa"/>
          </w:tcPr>
          <w:p w14:paraId="10FB8AF6" w14:textId="20A47234" w:rsidR="00A3528E" w:rsidRPr="006A36BE" w:rsidRDefault="00A3528E" w:rsidP="006A36BE">
            <w:pPr>
              <w:ind w:firstLine="0"/>
              <w:jc w:val="center"/>
              <w:cnfStyle w:val="000000000000" w:firstRow="0" w:lastRow="0" w:firstColumn="0" w:lastColumn="0" w:oddVBand="0" w:evenVBand="0" w:oddHBand="0" w:evenHBand="0" w:firstRowFirstColumn="0" w:firstRowLastColumn="0" w:lastRowFirstColumn="0" w:lastRowLastColumn="0"/>
            </w:pPr>
            <w:r>
              <w:t>4</w:t>
            </w:r>
          </w:p>
        </w:tc>
        <w:tc>
          <w:tcPr>
            <w:tcW w:w="879" w:type="dxa"/>
          </w:tcPr>
          <w:p w14:paraId="4623727D" w14:textId="665D07A7" w:rsidR="00A3528E" w:rsidRDefault="00A3528E" w:rsidP="006A36BE">
            <w:pPr>
              <w:ind w:firstLine="0"/>
              <w:jc w:val="center"/>
              <w:cnfStyle w:val="000000000000" w:firstRow="0" w:lastRow="0" w:firstColumn="0" w:lastColumn="0" w:oddVBand="0" w:evenVBand="0" w:oddHBand="0" w:evenHBand="0" w:firstRowFirstColumn="0" w:firstRowLastColumn="0" w:lastRowFirstColumn="0" w:lastRowLastColumn="0"/>
            </w:pPr>
            <w:r>
              <w:t>3/11</w:t>
            </w:r>
          </w:p>
        </w:tc>
      </w:tr>
      <w:tr w:rsidR="00A3528E" w:rsidRPr="006A36BE" w14:paraId="36473DEA" w14:textId="58EC03F8" w:rsidTr="00A3528E">
        <w:trPr>
          <w:jc w:val="center"/>
        </w:trPr>
        <w:tc>
          <w:tcPr>
            <w:cnfStyle w:val="001000000000" w:firstRow="0" w:lastRow="0" w:firstColumn="1" w:lastColumn="0" w:oddVBand="0" w:evenVBand="0" w:oddHBand="0" w:evenHBand="0" w:firstRowFirstColumn="0" w:firstRowLastColumn="0" w:lastRowFirstColumn="0" w:lastRowLastColumn="0"/>
            <w:tcW w:w="6677" w:type="dxa"/>
          </w:tcPr>
          <w:p w14:paraId="59EF831F" w14:textId="45A5F256" w:rsidR="00A3528E" w:rsidRPr="006A36BE" w:rsidRDefault="00A3528E" w:rsidP="006A36BE">
            <w:pPr>
              <w:ind w:firstLine="0"/>
              <w:rPr>
                <w:b w:val="0"/>
                <w:bCs w:val="0"/>
              </w:rPr>
            </w:pPr>
            <w:r>
              <w:rPr>
                <w:b w:val="0"/>
                <w:bCs w:val="0"/>
              </w:rPr>
              <w:t>Add database entity repositories</w:t>
            </w:r>
          </w:p>
        </w:tc>
        <w:tc>
          <w:tcPr>
            <w:tcW w:w="895" w:type="dxa"/>
          </w:tcPr>
          <w:p w14:paraId="1BA10790" w14:textId="074BCDAD" w:rsidR="00A3528E" w:rsidRDefault="00A3528E" w:rsidP="006A36BE">
            <w:pPr>
              <w:ind w:firstLine="0"/>
              <w:jc w:val="center"/>
              <w:cnfStyle w:val="000000000000" w:firstRow="0" w:lastRow="0" w:firstColumn="0" w:lastColumn="0" w:oddVBand="0" w:evenVBand="0" w:oddHBand="0" w:evenHBand="0" w:firstRowFirstColumn="0" w:firstRowLastColumn="0" w:lastRowFirstColumn="0" w:lastRowLastColumn="0"/>
            </w:pPr>
            <w:r>
              <w:t>3/14</w:t>
            </w:r>
          </w:p>
        </w:tc>
        <w:tc>
          <w:tcPr>
            <w:tcW w:w="899" w:type="dxa"/>
          </w:tcPr>
          <w:p w14:paraId="54861101" w14:textId="14E1204E" w:rsidR="00A3528E" w:rsidRPr="006A36BE" w:rsidRDefault="00A3528E" w:rsidP="006A36BE">
            <w:pPr>
              <w:ind w:firstLine="0"/>
              <w:jc w:val="center"/>
              <w:cnfStyle w:val="000000000000" w:firstRow="0" w:lastRow="0" w:firstColumn="0" w:lastColumn="0" w:oddVBand="0" w:evenVBand="0" w:oddHBand="0" w:evenHBand="0" w:firstRowFirstColumn="0" w:firstRowLastColumn="0" w:lastRowFirstColumn="0" w:lastRowLastColumn="0"/>
            </w:pPr>
            <w:r>
              <w:t>8</w:t>
            </w:r>
          </w:p>
        </w:tc>
        <w:tc>
          <w:tcPr>
            <w:tcW w:w="879" w:type="dxa"/>
          </w:tcPr>
          <w:p w14:paraId="716123C6" w14:textId="1F25EFC5" w:rsidR="00A3528E" w:rsidRDefault="00A3528E" w:rsidP="006A36BE">
            <w:pPr>
              <w:ind w:firstLine="0"/>
              <w:jc w:val="center"/>
              <w:cnfStyle w:val="000000000000" w:firstRow="0" w:lastRow="0" w:firstColumn="0" w:lastColumn="0" w:oddVBand="0" w:evenVBand="0" w:oddHBand="0" w:evenHBand="0" w:firstRowFirstColumn="0" w:firstRowLastColumn="0" w:lastRowFirstColumn="0" w:lastRowLastColumn="0"/>
            </w:pPr>
            <w:r>
              <w:t>3/17</w:t>
            </w:r>
          </w:p>
        </w:tc>
      </w:tr>
      <w:tr w:rsidR="00A3528E" w:rsidRPr="006A36BE" w14:paraId="12379AD6" w14:textId="36A6453D" w:rsidTr="00A3528E">
        <w:trPr>
          <w:jc w:val="center"/>
        </w:trPr>
        <w:tc>
          <w:tcPr>
            <w:cnfStyle w:val="001000000000" w:firstRow="0" w:lastRow="0" w:firstColumn="1" w:lastColumn="0" w:oddVBand="0" w:evenVBand="0" w:oddHBand="0" w:evenHBand="0" w:firstRowFirstColumn="0" w:firstRowLastColumn="0" w:lastRowFirstColumn="0" w:lastRowLastColumn="0"/>
            <w:tcW w:w="6677" w:type="dxa"/>
          </w:tcPr>
          <w:p w14:paraId="661EF8B9" w14:textId="28FACCAC" w:rsidR="00A3528E" w:rsidRPr="006A36BE" w:rsidRDefault="00A3528E" w:rsidP="006A36BE">
            <w:pPr>
              <w:ind w:firstLine="0"/>
              <w:rPr>
                <w:b w:val="0"/>
                <w:bCs w:val="0"/>
              </w:rPr>
            </w:pPr>
            <w:r>
              <w:rPr>
                <w:b w:val="0"/>
                <w:bCs w:val="0"/>
              </w:rPr>
              <w:t>Implement Rest API controllers</w:t>
            </w:r>
          </w:p>
        </w:tc>
        <w:tc>
          <w:tcPr>
            <w:tcW w:w="895" w:type="dxa"/>
          </w:tcPr>
          <w:p w14:paraId="5901C9B8" w14:textId="1713D8D0" w:rsidR="00A3528E" w:rsidRDefault="00A3528E" w:rsidP="006A36BE">
            <w:pPr>
              <w:ind w:firstLine="0"/>
              <w:jc w:val="center"/>
              <w:cnfStyle w:val="000000000000" w:firstRow="0" w:lastRow="0" w:firstColumn="0" w:lastColumn="0" w:oddVBand="0" w:evenVBand="0" w:oddHBand="0" w:evenHBand="0" w:firstRowFirstColumn="0" w:firstRowLastColumn="0" w:lastRowFirstColumn="0" w:lastRowLastColumn="0"/>
            </w:pPr>
            <w:r>
              <w:t>3/18</w:t>
            </w:r>
          </w:p>
        </w:tc>
        <w:tc>
          <w:tcPr>
            <w:tcW w:w="899" w:type="dxa"/>
          </w:tcPr>
          <w:p w14:paraId="4D38AC52" w14:textId="0BABCDC6" w:rsidR="00A3528E" w:rsidRPr="006A36BE" w:rsidRDefault="00A3528E" w:rsidP="006A36BE">
            <w:pPr>
              <w:ind w:firstLine="0"/>
              <w:jc w:val="center"/>
              <w:cnfStyle w:val="000000000000" w:firstRow="0" w:lastRow="0" w:firstColumn="0" w:lastColumn="0" w:oddVBand="0" w:evenVBand="0" w:oddHBand="0" w:evenHBand="0" w:firstRowFirstColumn="0" w:firstRowLastColumn="0" w:lastRowFirstColumn="0" w:lastRowLastColumn="0"/>
            </w:pPr>
            <w:r>
              <w:t>8</w:t>
            </w:r>
          </w:p>
        </w:tc>
        <w:tc>
          <w:tcPr>
            <w:tcW w:w="879" w:type="dxa"/>
          </w:tcPr>
          <w:p w14:paraId="23BAF4A0" w14:textId="22157B72" w:rsidR="00A3528E" w:rsidRDefault="00A3528E" w:rsidP="006A36BE">
            <w:pPr>
              <w:ind w:firstLine="0"/>
              <w:jc w:val="center"/>
              <w:cnfStyle w:val="000000000000" w:firstRow="0" w:lastRow="0" w:firstColumn="0" w:lastColumn="0" w:oddVBand="0" w:evenVBand="0" w:oddHBand="0" w:evenHBand="0" w:firstRowFirstColumn="0" w:firstRowLastColumn="0" w:lastRowFirstColumn="0" w:lastRowLastColumn="0"/>
            </w:pPr>
            <w:r>
              <w:t>3/21</w:t>
            </w:r>
          </w:p>
        </w:tc>
      </w:tr>
      <w:tr w:rsidR="00A3528E" w:rsidRPr="006A36BE" w14:paraId="5152D4F8" w14:textId="56477232" w:rsidTr="00A3528E">
        <w:trPr>
          <w:jc w:val="center"/>
        </w:trPr>
        <w:tc>
          <w:tcPr>
            <w:cnfStyle w:val="001000000000" w:firstRow="0" w:lastRow="0" w:firstColumn="1" w:lastColumn="0" w:oddVBand="0" w:evenVBand="0" w:oddHBand="0" w:evenHBand="0" w:firstRowFirstColumn="0" w:firstRowLastColumn="0" w:lastRowFirstColumn="0" w:lastRowLastColumn="0"/>
            <w:tcW w:w="6677" w:type="dxa"/>
          </w:tcPr>
          <w:p w14:paraId="326B1D77" w14:textId="02F55AF8" w:rsidR="00A3528E" w:rsidRDefault="00A3528E" w:rsidP="006A36BE">
            <w:pPr>
              <w:ind w:firstLine="0"/>
              <w:rPr>
                <w:b w:val="0"/>
                <w:bCs w:val="0"/>
              </w:rPr>
            </w:pPr>
            <w:r>
              <w:rPr>
                <w:b w:val="0"/>
                <w:bCs w:val="0"/>
              </w:rPr>
              <w:t>Setup Azure Storage</w:t>
            </w:r>
          </w:p>
        </w:tc>
        <w:tc>
          <w:tcPr>
            <w:tcW w:w="895" w:type="dxa"/>
          </w:tcPr>
          <w:p w14:paraId="24BB2BF6" w14:textId="24E46957" w:rsidR="00A3528E" w:rsidRDefault="00A3528E" w:rsidP="006A36BE">
            <w:pPr>
              <w:ind w:firstLine="0"/>
              <w:jc w:val="center"/>
              <w:cnfStyle w:val="000000000000" w:firstRow="0" w:lastRow="0" w:firstColumn="0" w:lastColumn="0" w:oddVBand="0" w:evenVBand="0" w:oddHBand="0" w:evenHBand="0" w:firstRowFirstColumn="0" w:firstRowLastColumn="0" w:lastRowFirstColumn="0" w:lastRowLastColumn="0"/>
            </w:pPr>
            <w:r>
              <w:t>3/22</w:t>
            </w:r>
          </w:p>
        </w:tc>
        <w:tc>
          <w:tcPr>
            <w:tcW w:w="899" w:type="dxa"/>
          </w:tcPr>
          <w:p w14:paraId="52563C44" w14:textId="34A478CD" w:rsidR="00A3528E" w:rsidRDefault="00A3528E" w:rsidP="006A36BE">
            <w:pPr>
              <w:ind w:firstLine="0"/>
              <w:jc w:val="center"/>
              <w:cnfStyle w:val="000000000000" w:firstRow="0" w:lastRow="0" w:firstColumn="0" w:lastColumn="0" w:oddVBand="0" w:evenVBand="0" w:oddHBand="0" w:evenHBand="0" w:firstRowFirstColumn="0" w:firstRowLastColumn="0" w:lastRowFirstColumn="0" w:lastRowLastColumn="0"/>
            </w:pPr>
            <w:r>
              <w:t>3</w:t>
            </w:r>
          </w:p>
        </w:tc>
        <w:tc>
          <w:tcPr>
            <w:tcW w:w="879" w:type="dxa"/>
          </w:tcPr>
          <w:p w14:paraId="0DF4BA5D" w14:textId="23904FBA" w:rsidR="00A3528E" w:rsidRDefault="00A3528E" w:rsidP="006A36BE">
            <w:pPr>
              <w:ind w:firstLine="0"/>
              <w:jc w:val="center"/>
              <w:cnfStyle w:val="000000000000" w:firstRow="0" w:lastRow="0" w:firstColumn="0" w:lastColumn="0" w:oddVBand="0" w:evenVBand="0" w:oddHBand="0" w:evenHBand="0" w:firstRowFirstColumn="0" w:firstRowLastColumn="0" w:lastRowFirstColumn="0" w:lastRowLastColumn="0"/>
            </w:pPr>
            <w:r>
              <w:t>3/23</w:t>
            </w:r>
          </w:p>
        </w:tc>
      </w:tr>
      <w:tr w:rsidR="00A3528E" w:rsidRPr="006A36BE" w14:paraId="254F600F" w14:textId="009E3F3B" w:rsidTr="00A3528E">
        <w:trPr>
          <w:jc w:val="center"/>
        </w:trPr>
        <w:tc>
          <w:tcPr>
            <w:cnfStyle w:val="001000000000" w:firstRow="0" w:lastRow="0" w:firstColumn="1" w:lastColumn="0" w:oddVBand="0" w:evenVBand="0" w:oddHBand="0" w:evenHBand="0" w:firstRowFirstColumn="0" w:firstRowLastColumn="0" w:lastRowFirstColumn="0" w:lastRowLastColumn="0"/>
            <w:tcW w:w="6677" w:type="dxa"/>
          </w:tcPr>
          <w:p w14:paraId="14922F35" w14:textId="60D0A844" w:rsidR="00A3528E" w:rsidRDefault="00A3528E" w:rsidP="006A36BE">
            <w:pPr>
              <w:ind w:firstLine="0"/>
              <w:rPr>
                <w:b w:val="0"/>
                <w:bCs w:val="0"/>
              </w:rPr>
            </w:pPr>
            <w:r>
              <w:rPr>
                <w:b w:val="0"/>
                <w:bCs w:val="0"/>
              </w:rPr>
              <w:t>Add Google server-side token authentication</w:t>
            </w:r>
          </w:p>
        </w:tc>
        <w:tc>
          <w:tcPr>
            <w:tcW w:w="895" w:type="dxa"/>
          </w:tcPr>
          <w:p w14:paraId="76C2EF47" w14:textId="4FED3D73" w:rsidR="00A3528E" w:rsidRDefault="00A3528E" w:rsidP="006A36BE">
            <w:pPr>
              <w:ind w:firstLine="0"/>
              <w:jc w:val="center"/>
              <w:cnfStyle w:val="000000000000" w:firstRow="0" w:lastRow="0" w:firstColumn="0" w:lastColumn="0" w:oddVBand="0" w:evenVBand="0" w:oddHBand="0" w:evenHBand="0" w:firstRowFirstColumn="0" w:firstRowLastColumn="0" w:lastRowFirstColumn="0" w:lastRowLastColumn="0"/>
            </w:pPr>
            <w:r>
              <w:t>3/24</w:t>
            </w:r>
          </w:p>
        </w:tc>
        <w:tc>
          <w:tcPr>
            <w:tcW w:w="899" w:type="dxa"/>
          </w:tcPr>
          <w:p w14:paraId="4729AFF0" w14:textId="3B924DE4" w:rsidR="00A3528E" w:rsidRDefault="00A3528E" w:rsidP="006A36BE">
            <w:pPr>
              <w:ind w:firstLine="0"/>
              <w:jc w:val="center"/>
              <w:cnfStyle w:val="000000000000" w:firstRow="0" w:lastRow="0" w:firstColumn="0" w:lastColumn="0" w:oddVBand="0" w:evenVBand="0" w:oddHBand="0" w:evenHBand="0" w:firstRowFirstColumn="0" w:firstRowLastColumn="0" w:lastRowFirstColumn="0" w:lastRowLastColumn="0"/>
            </w:pPr>
            <w:r>
              <w:t>2</w:t>
            </w:r>
          </w:p>
        </w:tc>
        <w:tc>
          <w:tcPr>
            <w:tcW w:w="879" w:type="dxa"/>
          </w:tcPr>
          <w:p w14:paraId="51EC6BD0" w14:textId="4920810B" w:rsidR="00A3528E" w:rsidRDefault="00A3528E" w:rsidP="006A36BE">
            <w:pPr>
              <w:ind w:firstLine="0"/>
              <w:jc w:val="center"/>
              <w:cnfStyle w:val="000000000000" w:firstRow="0" w:lastRow="0" w:firstColumn="0" w:lastColumn="0" w:oddVBand="0" w:evenVBand="0" w:oddHBand="0" w:evenHBand="0" w:firstRowFirstColumn="0" w:firstRowLastColumn="0" w:lastRowFirstColumn="0" w:lastRowLastColumn="0"/>
            </w:pPr>
            <w:r>
              <w:t>3/25</w:t>
            </w:r>
          </w:p>
        </w:tc>
      </w:tr>
      <w:tr w:rsidR="00A3528E" w:rsidRPr="006A36BE" w14:paraId="709814D7" w14:textId="75F0D8F0" w:rsidTr="00A3528E">
        <w:trPr>
          <w:jc w:val="center"/>
        </w:trPr>
        <w:tc>
          <w:tcPr>
            <w:cnfStyle w:val="001000000000" w:firstRow="0" w:lastRow="0" w:firstColumn="1" w:lastColumn="0" w:oddVBand="0" w:evenVBand="0" w:oddHBand="0" w:evenHBand="0" w:firstRowFirstColumn="0" w:firstRowLastColumn="0" w:lastRowFirstColumn="0" w:lastRowLastColumn="0"/>
            <w:tcW w:w="6677" w:type="dxa"/>
          </w:tcPr>
          <w:p w14:paraId="7A3BBD6F" w14:textId="5B7F8C18" w:rsidR="00A3528E" w:rsidRPr="006A36BE" w:rsidRDefault="00A3528E" w:rsidP="006A36BE">
            <w:pPr>
              <w:ind w:firstLine="0"/>
              <w:rPr>
                <w:b w:val="0"/>
                <w:bCs w:val="0"/>
              </w:rPr>
            </w:pPr>
            <w:r>
              <w:rPr>
                <w:b w:val="0"/>
                <w:bCs w:val="0"/>
              </w:rPr>
              <w:t>Setup Swagger UI</w:t>
            </w:r>
          </w:p>
        </w:tc>
        <w:tc>
          <w:tcPr>
            <w:tcW w:w="895" w:type="dxa"/>
          </w:tcPr>
          <w:p w14:paraId="6EFA8C47" w14:textId="518602C9" w:rsidR="00A3528E" w:rsidRDefault="00A3528E" w:rsidP="006A36BE">
            <w:pPr>
              <w:ind w:firstLine="0"/>
              <w:jc w:val="center"/>
              <w:cnfStyle w:val="000000000000" w:firstRow="0" w:lastRow="0" w:firstColumn="0" w:lastColumn="0" w:oddVBand="0" w:evenVBand="0" w:oddHBand="0" w:evenHBand="0" w:firstRowFirstColumn="0" w:firstRowLastColumn="0" w:lastRowFirstColumn="0" w:lastRowLastColumn="0"/>
            </w:pPr>
            <w:r>
              <w:t>3/26</w:t>
            </w:r>
          </w:p>
        </w:tc>
        <w:tc>
          <w:tcPr>
            <w:tcW w:w="899" w:type="dxa"/>
          </w:tcPr>
          <w:p w14:paraId="60DF4648" w14:textId="2F6273A0" w:rsidR="00A3528E" w:rsidRPr="006A36BE" w:rsidRDefault="00A3528E" w:rsidP="006A36BE">
            <w:pPr>
              <w:ind w:firstLine="0"/>
              <w:jc w:val="center"/>
              <w:cnfStyle w:val="000000000000" w:firstRow="0" w:lastRow="0" w:firstColumn="0" w:lastColumn="0" w:oddVBand="0" w:evenVBand="0" w:oddHBand="0" w:evenHBand="0" w:firstRowFirstColumn="0" w:firstRowLastColumn="0" w:lastRowFirstColumn="0" w:lastRowLastColumn="0"/>
            </w:pPr>
            <w:r>
              <w:t>1</w:t>
            </w:r>
          </w:p>
        </w:tc>
        <w:tc>
          <w:tcPr>
            <w:tcW w:w="879" w:type="dxa"/>
          </w:tcPr>
          <w:p w14:paraId="33BF5457" w14:textId="0412B5B0" w:rsidR="00A3528E" w:rsidRDefault="00A3528E" w:rsidP="006A36BE">
            <w:pPr>
              <w:ind w:firstLine="0"/>
              <w:jc w:val="center"/>
              <w:cnfStyle w:val="000000000000" w:firstRow="0" w:lastRow="0" w:firstColumn="0" w:lastColumn="0" w:oddVBand="0" w:evenVBand="0" w:oddHBand="0" w:evenHBand="0" w:firstRowFirstColumn="0" w:firstRowLastColumn="0" w:lastRowFirstColumn="0" w:lastRowLastColumn="0"/>
            </w:pPr>
            <w:r>
              <w:t>3/26</w:t>
            </w:r>
          </w:p>
        </w:tc>
      </w:tr>
      <w:tr w:rsidR="00A3528E" w:rsidRPr="006A36BE" w14:paraId="291B5F03" w14:textId="4E136FD6" w:rsidTr="00A3528E">
        <w:trPr>
          <w:jc w:val="center"/>
        </w:trPr>
        <w:tc>
          <w:tcPr>
            <w:cnfStyle w:val="001000000000" w:firstRow="0" w:lastRow="0" w:firstColumn="1" w:lastColumn="0" w:oddVBand="0" w:evenVBand="0" w:oddHBand="0" w:evenHBand="0" w:firstRowFirstColumn="0" w:firstRowLastColumn="0" w:lastRowFirstColumn="0" w:lastRowLastColumn="0"/>
            <w:tcW w:w="6677" w:type="dxa"/>
          </w:tcPr>
          <w:p w14:paraId="68954DF6" w14:textId="2927CB0A" w:rsidR="00A3528E" w:rsidRDefault="00A3528E" w:rsidP="006A36BE">
            <w:pPr>
              <w:ind w:firstLine="0"/>
              <w:rPr>
                <w:b w:val="0"/>
                <w:bCs w:val="0"/>
              </w:rPr>
            </w:pPr>
            <w:r>
              <w:rPr>
                <w:b w:val="0"/>
                <w:bCs w:val="0"/>
              </w:rPr>
              <w:lastRenderedPageBreak/>
              <w:t>Create Azure Function for image blob deletes</w:t>
            </w:r>
          </w:p>
        </w:tc>
        <w:tc>
          <w:tcPr>
            <w:tcW w:w="895" w:type="dxa"/>
          </w:tcPr>
          <w:p w14:paraId="00608164" w14:textId="0C98EC69" w:rsidR="00A3528E" w:rsidRDefault="00A3528E" w:rsidP="006A36BE">
            <w:pPr>
              <w:ind w:firstLine="0"/>
              <w:jc w:val="center"/>
              <w:cnfStyle w:val="000000000000" w:firstRow="0" w:lastRow="0" w:firstColumn="0" w:lastColumn="0" w:oddVBand="0" w:evenVBand="0" w:oddHBand="0" w:evenHBand="0" w:firstRowFirstColumn="0" w:firstRowLastColumn="0" w:lastRowFirstColumn="0" w:lastRowLastColumn="0"/>
            </w:pPr>
            <w:r>
              <w:t>3/27</w:t>
            </w:r>
          </w:p>
        </w:tc>
        <w:tc>
          <w:tcPr>
            <w:tcW w:w="899" w:type="dxa"/>
          </w:tcPr>
          <w:p w14:paraId="42DCBBBF" w14:textId="1CE460C1" w:rsidR="00A3528E" w:rsidRDefault="00A3528E" w:rsidP="006A36BE">
            <w:pPr>
              <w:ind w:firstLine="0"/>
              <w:jc w:val="center"/>
              <w:cnfStyle w:val="000000000000" w:firstRow="0" w:lastRow="0" w:firstColumn="0" w:lastColumn="0" w:oddVBand="0" w:evenVBand="0" w:oddHBand="0" w:evenHBand="0" w:firstRowFirstColumn="0" w:firstRowLastColumn="0" w:lastRowFirstColumn="0" w:lastRowLastColumn="0"/>
            </w:pPr>
            <w:r>
              <w:t>5</w:t>
            </w:r>
          </w:p>
        </w:tc>
        <w:tc>
          <w:tcPr>
            <w:tcW w:w="879" w:type="dxa"/>
          </w:tcPr>
          <w:p w14:paraId="5AB6439A" w14:textId="0AE238A9" w:rsidR="00A3528E" w:rsidRDefault="00A3528E" w:rsidP="006A36BE">
            <w:pPr>
              <w:ind w:firstLine="0"/>
              <w:jc w:val="center"/>
              <w:cnfStyle w:val="000000000000" w:firstRow="0" w:lastRow="0" w:firstColumn="0" w:lastColumn="0" w:oddVBand="0" w:evenVBand="0" w:oddHBand="0" w:evenHBand="0" w:firstRowFirstColumn="0" w:firstRowLastColumn="0" w:lastRowFirstColumn="0" w:lastRowLastColumn="0"/>
            </w:pPr>
            <w:r>
              <w:t>3/29</w:t>
            </w:r>
          </w:p>
        </w:tc>
      </w:tr>
      <w:tr w:rsidR="00A3528E" w:rsidRPr="006A36BE" w14:paraId="3DA3AC8C" w14:textId="1D4C4323" w:rsidTr="00A3528E">
        <w:trPr>
          <w:jc w:val="center"/>
        </w:trPr>
        <w:tc>
          <w:tcPr>
            <w:cnfStyle w:val="001000000000" w:firstRow="0" w:lastRow="0" w:firstColumn="1" w:lastColumn="0" w:oddVBand="0" w:evenVBand="0" w:oddHBand="0" w:evenHBand="0" w:firstRowFirstColumn="0" w:firstRowLastColumn="0" w:lastRowFirstColumn="0" w:lastRowLastColumn="0"/>
            <w:tcW w:w="6677" w:type="dxa"/>
          </w:tcPr>
          <w:p w14:paraId="0E2C2D8A" w14:textId="6138BE8E" w:rsidR="00A3528E" w:rsidRDefault="00A3528E" w:rsidP="006A36BE">
            <w:pPr>
              <w:ind w:firstLine="0"/>
              <w:rPr>
                <w:b w:val="0"/>
                <w:bCs w:val="0"/>
              </w:rPr>
            </w:pPr>
            <w:r>
              <w:rPr>
                <w:b w:val="0"/>
                <w:bCs w:val="0"/>
              </w:rPr>
              <w:t xml:space="preserve">Add JavaScript API client service layer </w:t>
            </w:r>
          </w:p>
        </w:tc>
        <w:tc>
          <w:tcPr>
            <w:tcW w:w="895" w:type="dxa"/>
          </w:tcPr>
          <w:p w14:paraId="5B0E22CF" w14:textId="7B6AECC6" w:rsidR="00A3528E" w:rsidRDefault="00A3528E" w:rsidP="006A36BE">
            <w:pPr>
              <w:ind w:firstLine="0"/>
              <w:jc w:val="center"/>
              <w:cnfStyle w:val="000000000000" w:firstRow="0" w:lastRow="0" w:firstColumn="0" w:lastColumn="0" w:oddVBand="0" w:evenVBand="0" w:oddHBand="0" w:evenHBand="0" w:firstRowFirstColumn="0" w:firstRowLastColumn="0" w:lastRowFirstColumn="0" w:lastRowLastColumn="0"/>
            </w:pPr>
            <w:r>
              <w:t>3/30</w:t>
            </w:r>
          </w:p>
        </w:tc>
        <w:tc>
          <w:tcPr>
            <w:tcW w:w="899" w:type="dxa"/>
          </w:tcPr>
          <w:p w14:paraId="4FDBC865" w14:textId="1150926D" w:rsidR="00A3528E" w:rsidRDefault="00A3528E" w:rsidP="006A36BE">
            <w:pPr>
              <w:ind w:firstLine="0"/>
              <w:jc w:val="center"/>
              <w:cnfStyle w:val="000000000000" w:firstRow="0" w:lastRow="0" w:firstColumn="0" w:lastColumn="0" w:oddVBand="0" w:evenVBand="0" w:oddHBand="0" w:evenHBand="0" w:firstRowFirstColumn="0" w:firstRowLastColumn="0" w:lastRowFirstColumn="0" w:lastRowLastColumn="0"/>
            </w:pPr>
            <w:r>
              <w:t>8</w:t>
            </w:r>
          </w:p>
        </w:tc>
        <w:tc>
          <w:tcPr>
            <w:tcW w:w="879" w:type="dxa"/>
          </w:tcPr>
          <w:p w14:paraId="11B8678A" w14:textId="5BD1B2E5" w:rsidR="00A3528E" w:rsidRDefault="00A3528E" w:rsidP="006A36BE">
            <w:pPr>
              <w:ind w:firstLine="0"/>
              <w:jc w:val="center"/>
              <w:cnfStyle w:val="000000000000" w:firstRow="0" w:lastRow="0" w:firstColumn="0" w:lastColumn="0" w:oddVBand="0" w:evenVBand="0" w:oddHBand="0" w:evenHBand="0" w:firstRowFirstColumn="0" w:firstRowLastColumn="0" w:lastRowFirstColumn="0" w:lastRowLastColumn="0"/>
            </w:pPr>
            <w:r>
              <w:t>4/3</w:t>
            </w:r>
          </w:p>
        </w:tc>
      </w:tr>
      <w:tr w:rsidR="00A3528E" w:rsidRPr="006A36BE" w14:paraId="7C63CE33" w14:textId="6A68DA18" w:rsidTr="00A3528E">
        <w:trPr>
          <w:jc w:val="center"/>
        </w:trPr>
        <w:tc>
          <w:tcPr>
            <w:cnfStyle w:val="001000000000" w:firstRow="0" w:lastRow="0" w:firstColumn="1" w:lastColumn="0" w:oddVBand="0" w:evenVBand="0" w:oddHBand="0" w:evenHBand="0" w:firstRowFirstColumn="0" w:firstRowLastColumn="0" w:lastRowFirstColumn="0" w:lastRowLastColumn="0"/>
            <w:tcW w:w="6677" w:type="dxa"/>
          </w:tcPr>
          <w:p w14:paraId="065B6031" w14:textId="16A7189F" w:rsidR="00A3528E" w:rsidRDefault="00A3528E" w:rsidP="006A36BE">
            <w:pPr>
              <w:ind w:firstLine="0"/>
              <w:rPr>
                <w:b w:val="0"/>
                <w:bCs w:val="0"/>
              </w:rPr>
            </w:pPr>
            <w:r>
              <w:rPr>
                <w:b w:val="0"/>
                <w:bCs w:val="0"/>
              </w:rPr>
              <w:t>Create front-end layout</w:t>
            </w:r>
          </w:p>
        </w:tc>
        <w:tc>
          <w:tcPr>
            <w:tcW w:w="895" w:type="dxa"/>
          </w:tcPr>
          <w:p w14:paraId="4A0D9A0D" w14:textId="4770D7F9" w:rsidR="00A3528E" w:rsidRDefault="00A3528E" w:rsidP="006A36BE">
            <w:pPr>
              <w:ind w:firstLine="0"/>
              <w:jc w:val="center"/>
              <w:cnfStyle w:val="000000000000" w:firstRow="0" w:lastRow="0" w:firstColumn="0" w:lastColumn="0" w:oddVBand="0" w:evenVBand="0" w:oddHBand="0" w:evenHBand="0" w:firstRowFirstColumn="0" w:firstRowLastColumn="0" w:lastRowFirstColumn="0" w:lastRowLastColumn="0"/>
            </w:pPr>
            <w:r>
              <w:t>4/4</w:t>
            </w:r>
          </w:p>
        </w:tc>
        <w:tc>
          <w:tcPr>
            <w:tcW w:w="899" w:type="dxa"/>
          </w:tcPr>
          <w:p w14:paraId="7A85DC5D" w14:textId="485A44C8" w:rsidR="00A3528E" w:rsidRDefault="00A3528E" w:rsidP="006A36BE">
            <w:pPr>
              <w:ind w:firstLine="0"/>
              <w:jc w:val="center"/>
              <w:cnfStyle w:val="000000000000" w:firstRow="0" w:lastRow="0" w:firstColumn="0" w:lastColumn="0" w:oddVBand="0" w:evenVBand="0" w:oddHBand="0" w:evenHBand="0" w:firstRowFirstColumn="0" w:firstRowLastColumn="0" w:lastRowFirstColumn="0" w:lastRowLastColumn="0"/>
            </w:pPr>
            <w:r>
              <w:t>6</w:t>
            </w:r>
          </w:p>
        </w:tc>
        <w:tc>
          <w:tcPr>
            <w:tcW w:w="879" w:type="dxa"/>
          </w:tcPr>
          <w:p w14:paraId="5383B710" w14:textId="39B70CEB" w:rsidR="00A3528E" w:rsidRDefault="00A3528E" w:rsidP="006A36BE">
            <w:pPr>
              <w:ind w:firstLine="0"/>
              <w:jc w:val="center"/>
              <w:cnfStyle w:val="000000000000" w:firstRow="0" w:lastRow="0" w:firstColumn="0" w:lastColumn="0" w:oddVBand="0" w:evenVBand="0" w:oddHBand="0" w:evenHBand="0" w:firstRowFirstColumn="0" w:firstRowLastColumn="0" w:lastRowFirstColumn="0" w:lastRowLastColumn="0"/>
            </w:pPr>
            <w:r>
              <w:t>4/7</w:t>
            </w:r>
          </w:p>
        </w:tc>
      </w:tr>
      <w:tr w:rsidR="00A3528E" w:rsidRPr="006A36BE" w14:paraId="35FC7614" w14:textId="7F12D3AD" w:rsidTr="00A3528E">
        <w:trPr>
          <w:jc w:val="center"/>
        </w:trPr>
        <w:tc>
          <w:tcPr>
            <w:cnfStyle w:val="001000000000" w:firstRow="0" w:lastRow="0" w:firstColumn="1" w:lastColumn="0" w:oddVBand="0" w:evenVBand="0" w:oddHBand="0" w:evenHBand="0" w:firstRowFirstColumn="0" w:firstRowLastColumn="0" w:lastRowFirstColumn="0" w:lastRowLastColumn="0"/>
            <w:tcW w:w="6677" w:type="dxa"/>
          </w:tcPr>
          <w:p w14:paraId="5EAF962B" w14:textId="09891A1E" w:rsidR="00A3528E" w:rsidRDefault="00A3528E" w:rsidP="006A36BE">
            <w:pPr>
              <w:ind w:firstLine="0"/>
              <w:rPr>
                <w:b w:val="0"/>
                <w:bCs w:val="0"/>
              </w:rPr>
            </w:pPr>
            <w:r>
              <w:rPr>
                <w:b w:val="0"/>
                <w:bCs w:val="0"/>
              </w:rPr>
              <w:t>Add component for viewing a user image post</w:t>
            </w:r>
          </w:p>
        </w:tc>
        <w:tc>
          <w:tcPr>
            <w:tcW w:w="895" w:type="dxa"/>
          </w:tcPr>
          <w:p w14:paraId="3849DF0D" w14:textId="5FAEBE18" w:rsidR="00A3528E" w:rsidRDefault="00A3528E" w:rsidP="006A36BE">
            <w:pPr>
              <w:ind w:firstLine="0"/>
              <w:jc w:val="center"/>
              <w:cnfStyle w:val="000000000000" w:firstRow="0" w:lastRow="0" w:firstColumn="0" w:lastColumn="0" w:oddVBand="0" w:evenVBand="0" w:oddHBand="0" w:evenHBand="0" w:firstRowFirstColumn="0" w:firstRowLastColumn="0" w:lastRowFirstColumn="0" w:lastRowLastColumn="0"/>
            </w:pPr>
            <w:r>
              <w:t>4/8</w:t>
            </w:r>
          </w:p>
        </w:tc>
        <w:tc>
          <w:tcPr>
            <w:tcW w:w="899" w:type="dxa"/>
          </w:tcPr>
          <w:p w14:paraId="1120E4F6" w14:textId="06DBC60F" w:rsidR="00A3528E" w:rsidRDefault="00A3528E" w:rsidP="006A36BE">
            <w:pPr>
              <w:ind w:firstLine="0"/>
              <w:jc w:val="center"/>
              <w:cnfStyle w:val="000000000000" w:firstRow="0" w:lastRow="0" w:firstColumn="0" w:lastColumn="0" w:oddVBand="0" w:evenVBand="0" w:oddHBand="0" w:evenHBand="0" w:firstRowFirstColumn="0" w:firstRowLastColumn="0" w:lastRowFirstColumn="0" w:lastRowLastColumn="0"/>
            </w:pPr>
            <w:r>
              <w:t>6</w:t>
            </w:r>
          </w:p>
        </w:tc>
        <w:tc>
          <w:tcPr>
            <w:tcW w:w="879" w:type="dxa"/>
          </w:tcPr>
          <w:p w14:paraId="104F7F26" w14:textId="35103958" w:rsidR="00A3528E" w:rsidRDefault="00A3528E" w:rsidP="006A36BE">
            <w:pPr>
              <w:ind w:firstLine="0"/>
              <w:jc w:val="center"/>
              <w:cnfStyle w:val="000000000000" w:firstRow="0" w:lastRow="0" w:firstColumn="0" w:lastColumn="0" w:oddVBand="0" w:evenVBand="0" w:oddHBand="0" w:evenHBand="0" w:firstRowFirstColumn="0" w:firstRowLastColumn="0" w:lastRowFirstColumn="0" w:lastRowLastColumn="0"/>
            </w:pPr>
            <w:r>
              <w:t>4/12</w:t>
            </w:r>
          </w:p>
        </w:tc>
      </w:tr>
      <w:tr w:rsidR="00A3528E" w:rsidRPr="006A36BE" w14:paraId="7D82FDFB" w14:textId="54CD8C7A" w:rsidTr="00A3528E">
        <w:trPr>
          <w:jc w:val="center"/>
        </w:trPr>
        <w:tc>
          <w:tcPr>
            <w:cnfStyle w:val="001000000000" w:firstRow="0" w:lastRow="0" w:firstColumn="1" w:lastColumn="0" w:oddVBand="0" w:evenVBand="0" w:oddHBand="0" w:evenHBand="0" w:firstRowFirstColumn="0" w:firstRowLastColumn="0" w:lastRowFirstColumn="0" w:lastRowLastColumn="0"/>
            <w:tcW w:w="6677" w:type="dxa"/>
          </w:tcPr>
          <w:p w14:paraId="0C104909" w14:textId="6A7B4738" w:rsidR="00A3528E" w:rsidRDefault="00A3528E" w:rsidP="006A36BE">
            <w:pPr>
              <w:ind w:firstLine="0"/>
              <w:rPr>
                <w:b w:val="0"/>
                <w:bCs w:val="0"/>
              </w:rPr>
            </w:pPr>
            <w:r>
              <w:rPr>
                <w:b w:val="0"/>
                <w:bCs w:val="0"/>
              </w:rPr>
              <w:t>Add Google client-side authentication logic</w:t>
            </w:r>
          </w:p>
        </w:tc>
        <w:tc>
          <w:tcPr>
            <w:tcW w:w="895" w:type="dxa"/>
          </w:tcPr>
          <w:p w14:paraId="3FD7C8B1" w14:textId="54A7AC0F" w:rsidR="00A3528E" w:rsidRDefault="00A3528E" w:rsidP="006A36BE">
            <w:pPr>
              <w:ind w:firstLine="0"/>
              <w:jc w:val="center"/>
              <w:cnfStyle w:val="000000000000" w:firstRow="0" w:lastRow="0" w:firstColumn="0" w:lastColumn="0" w:oddVBand="0" w:evenVBand="0" w:oddHBand="0" w:evenHBand="0" w:firstRowFirstColumn="0" w:firstRowLastColumn="0" w:lastRowFirstColumn="0" w:lastRowLastColumn="0"/>
            </w:pPr>
            <w:r>
              <w:t>4/13</w:t>
            </w:r>
          </w:p>
        </w:tc>
        <w:tc>
          <w:tcPr>
            <w:tcW w:w="899" w:type="dxa"/>
          </w:tcPr>
          <w:p w14:paraId="67CEA453" w14:textId="04FED902" w:rsidR="00A3528E" w:rsidRDefault="00A3528E" w:rsidP="006A36BE">
            <w:pPr>
              <w:ind w:firstLine="0"/>
              <w:jc w:val="center"/>
              <w:cnfStyle w:val="000000000000" w:firstRow="0" w:lastRow="0" w:firstColumn="0" w:lastColumn="0" w:oddVBand="0" w:evenVBand="0" w:oddHBand="0" w:evenHBand="0" w:firstRowFirstColumn="0" w:firstRowLastColumn="0" w:lastRowFirstColumn="0" w:lastRowLastColumn="0"/>
            </w:pPr>
            <w:r>
              <w:t>3</w:t>
            </w:r>
          </w:p>
        </w:tc>
        <w:tc>
          <w:tcPr>
            <w:tcW w:w="879" w:type="dxa"/>
          </w:tcPr>
          <w:p w14:paraId="6C92FC95" w14:textId="655C6B85" w:rsidR="00A3528E" w:rsidRDefault="00A3528E" w:rsidP="006A36BE">
            <w:pPr>
              <w:ind w:firstLine="0"/>
              <w:jc w:val="center"/>
              <w:cnfStyle w:val="000000000000" w:firstRow="0" w:lastRow="0" w:firstColumn="0" w:lastColumn="0" w:oddVBand="0" w:evenVBand="0" w:oddHBand="0" w:evenHBand="0" w:firstRowFirstColumn="0" w:firstRowLastColumn="0" w:lastRowFirstColumn="0" w:lastRowLastColumn="0"/>
            </w:pPr>
            <w:r>
              <w:t>4/15</w:t>
            </w:r>
          </w:p>
        </w:tc>
      </w:tr>
      <w:tr w:rsidR="00A3528E" w:rsidRPr="006A36BE" w14:paraId="56595C40" w14:textId="5DF0DF48" w:rsidTr="00A3528E">
        <w:trPr>
          <w:jc w:val="center"/>
        </w:trPr>
        <w:tc>
          <w:tcPr>
            <w:cnfStyle w:val="001000000000" w:firstRow="0" w:lastRow="0" w:firstColumn="1" w:lastColumn="0" w:oddVBand="0" w:evenVBand="0" w:oddHBand="0" w:evenHBand="0" w:firstRowFirstColumn="0" w:firstRowLastColumn="0" w:lastRowFirstColumn="0" w:lastRowLastColumn="0"/>
            <w:tcW w:w="6677" w:type="dxa"/>
          </w:tcPr>
          <w:p w14:paraId="4294D034" w14:textId="349AFB32" w:rsidR="00A3528E" w:rsidRDefault="00A3528E" w:rsidP="006A36BE">
            <w:pPr>
              <w:ind w:firstLine="0"/>
              <w:rPr>
                <w:b w:val="0"/>
                <w:bCs w:val="0"/>
              </w:rPr>
            </w:pPr>
            <w:r>
              <w:rPr>
                <w:b w:val="0"/>
                <w:bCs w:val="0"/>
              </w:rPr>
              <w:t>Add forms to create, update, delete, and report image posts</w:t>
            </w:r>
          </w:p>
        </w:tc>
        <w:tc>
          <w:tcPr>
            <w:tcW w:w="895" w:type="dxa"/>
          </w:tcPr>
          <w:p w14:paraId="748F42F5" w14:textId="27357F67" w:rsidR="00A3528E" w:rsidRDefault="00A3528E" w:rsidP="006A36BE">
            <w:pPr>
              <w:ind w:firstLine="0"/>
              <w:jc w:val="center"/>
              <w:cnfStyle w:val="000000000000" w:firstRow="0" w:lastRow="0" w:firstColumn="0" w:lastColumn="0" w:oddVBand="0" w:evenVBand="0" w:oddHBand="0" w:evenHBand="0" w:firstRowFirstColumn="0" w:firstRowLastColumn="0" w:lastRowFirstColumn="0" w:lastRowLastColumn="0"/>
            </w:pPr>
            <w:r>
              <w:t>4/16</w:t>
            </w:r>
          </w:p>
        </w:tc>
        <w:tc>
          <w:tcPr>
            <w:tcW w:w="899" w:type="dxa"/>
          </w:tcPr>
          <w:p w14:paraId="6204345A" w14:textId="543AF329" w:rsidR="00A3528E" w:rsidRDefault="00A3528E" w:rsidP="006A36BE">
            <w:pPr>
              <w:ind w:firstLine="0"/>
              <w:jc w:val="center"/>
              <w:cnfStyle w:val="000000000000" w:firstRow="0" w:lastRow="0" w:firstColumn="0" w:lastColumn="0" w:oddVBand="0" w:evenVBand="0" w:oddHBand="0" w:evenHBand="0" w:firstRowFirstColumn="0" w:firstRowLastColumn="0" w:lastRowFirstColumn="0" w:lastRowLastColumn="0"/>
            </w:pPr>
            <w:r>
              <w:t>10</w:t>
            </w:r>
          </w:p>
        </w:tc>
        <w:tc>
          <w:tcPr>
            <w:tcW w:w="879" w:type="dxa"/>
          </w:tcPr>
          <w:p w14:paraId="7CB2B06F" w14:textId="43A2989D" w:rsidR="00A3528E" w:rsidRDefault="00A3528E" w:rsidP="006A36BE">
            <w:pPr>
              <w:ind w:firstLine="0"/>
              <w:jc w:val="center"/>
              <w:cnfStyle w:val="000000000000" w:firstRow="0" w:lastRow="0" w:firstColumn="0" w:lastColumn="0" w:oddVBand="0" w:evenVBand="0" w:oddHBand="0" w:evenHBand="0" w:firstRowFirstColumn="0" w:firstRowLastColumn="0" w:lastRowFirstColumn="0" w:lastRowLastColumn="0"/>
            </w:pPr>
            <w:r>
              <w:t>4/20</w:t>
            </w:r>
          </w:p>
        </w:tc>
      </w:tr>
      <w:tr w:rsidR="00A3528E" w:rsidRPr="006A36BE" w14:paraId="3803E37C" w14:textId="6E278603" w:rsidTr="00A3528E">
        <w:trPr>
          <w:jc w:val="center"/>
        </w:trPr>
        <w:tc>
          <w:tcPr>
            <w:cnfStyle w:val="001000000000" w:firstRow="0" w:lastRow="0" w:firstColumn="1" w:lastColumn="0" w:oddVBand="0" w:evenVBand="0" w:oddHBand="0" w:evenHBand="0" w:firstRowFirstColumn="0" w:firstRowLastColumn="0" w:lastRowFirstColumn="0" w:lastRowLastColumn="0"/>
            <w:tcW w:w="6677" w:type="dxa"/>
          </w:tcPr>
          <w:p w14:paraId="7E743B64" w14:textId="3A2DB23A" w:rsidR="00A3528E" w:rsidRDefault="00A3528E" w:rsidP="006A36BE">
            <w:pPr>
              <w:ind w:firstLine="0"/>
              <w:rPr>
                <w:b w:val="0"/>
                <w:bCs w:val="0"/>
              </w:rPr>
            </w:pPr>
            <w:r>
              <w:rPr>
                <w:b w:val="0"/>
                <w:bCs w:val="0"/>
              </w:rPr>
              <w:t>Add components for commenting and liking posts</w:t>
            </w:r>
          </w:p>
        </w:tc>
        <w:tc>
          <w:tcPr>
            <w:tcW w:w="895" w:type="dxa"/>
          </w:tcPr>
          <w:p w14:paraId="63E4CB9A" w14:textId="01414C33" w:rsidR="00A3528E" w:rsidRDefault="00A3528E" w:rsidP="006A36BE">
            <w:pPr>
              <w:ind w:firstLine="0"/>
              <w:jc w:val="center"/>
              <w:cnfStyle w:val="000000000000" w:firstRow="0" w:lastRow="0" w:firstColumn="0" w:lastColumn="0" w:oddVBand="0" w:evenVBand="0" w:oddHBand="0" w:evenHBand="0" w:firstRowFirstColumn="0" w:firstRowLastColumn="0" w:lastRowFirstColumn="0" w:lastRowLastColumn="0"/>
            </w:pPr>
            <w:r>
              <w:t>4/22</w:t>
            </w:r>
          </w:p>
        </w:tc>
        <w:tc>
          <w:tcPr>
            <w:tcW w:w="899" w:type="dxa"/>
          </w:tcPr>
          <w:p w14:paraId="4C17617D" w14:textId="3708B3C1" w:rsidR="00A3528E" w:rsidRDefault="00A3528E" w:rsidP="006A36BE">
            <w:pPr>
              <w:ind w:firstLine="0"/>
              <w:jc w:val="center"/>
              <w:cnfStyle w:val="000000000000" w:firstRow="0" w:lastRow="0" w:firstColumn="0" w:lastColumn="0" w:oddVBand="0" w:evenVBand="0" w:oddHBand="0" w:evenHBand="0" w:firstRowFirstColumn="0" w:firstRowLastColumn="0" w:lastRowFirstColumn="0" w:lastRowLastColumn="0"/>
            </w:pPr>
            <w:r>
              <w:t>6</w:t>
            </w:r>
          </w:p>
        </w:tc>
        <w:tc>
          <w:tcPr>
            <w:tcW w:w="879" w:type="dxa"/>
          </w:tcPr>
          <w:p w14:paraId="7D4D0C4F" w14:textId="05A71988" w:rsidR="00A3528E" w:rsidRDefault="00A3528E" w:rsidP="006A36BE">
            <w:pPr>
              <w:ind w:firstLine="0"/>
              <w:jc w:val="center"/>
              <w:cnfStyle w:val="000000000000" w:firstRow="0" w:lastRow="0" w:firstColumn="0" w:lastColumn="0" w:oddVBand="0" w:evenVBand="0" w:oddHBand="0" w:evenHBand="0" w:firstRowFirstColumn="0" w:firstRowLastColumn="0" w:lastRowFirstColumn="0" w:lastRowLastColumn="0"/>
            </w:pPr>
            <w:r>
              <w:t>4/25</w:t>
            </w:r>
          </w:p>
        </w:tc>
      </w:tr>
      <w:tr w:rsidR="00A3528E" w:rsidRPr="006A36BE" w14:paraId="3EB46D6B" w14:textId="0FDE3035" w:rsidTr="00A3528E">
        <w:trPr>
          <w:jc w:val="center"/>
        </w:trPr>
        <w:tc>
          <w:tcPr>
            <w:cnfStyle w:val="001000000000" w:firstRow="0" w:lastRow="0" w:firstColumn="1" w:lastColumn="0" w:oddVBand="0" w:evenVBand="0" w:oddHBand="0" w:evenHBand="0" w:firstRowFirstColumn="0" w:firstRowLastColumn="0" w:lastRowFirstColumn="0" w:lastRowLastColumn="0"/>
            <w:tcW w:w="6677" w:type="dxa"/>
          </w:tcPr>
          <w:p w14:paraId="4B60794D" w14:textId="231EE44F" w:rsidR="00A3528E" w:rsidRDefault="00A3528E" w:rsidP="006A36BE">
            <w:pPr>
              <w:ind w:firstLine="0"/>
              <w:rPr>
                <w:b w:val="0"/>
                <w:bCs w:val="0"/>
              </w:rPr>
            </w:pPr>
            <w:r>
              <w:rPr>
                <w:b w:val="0"/>
                <w:bCs w:val="0"/>
              </w:rPr>
              <w:t>Design a logo</w:t>
            </w:r>
          </w:p>
        </w:tc>
        <w:tc>
          <w:tcPr>
            <w:tcW w:w="895" w:type="dxa"/>
          </w:tcPr>
          <w:p w14:paraId="1CE22A6C" w14:textId="731BFBE2" w:rsidR="00A3528E" w:rsidRDefault="00A3528E" w:rsidP="006A36BE">
            <w:pPr>
              <w:ind w:firstLine="0"/>
              <w:jc w:val="center"/>
              <w:cnfStyle w:val="000000000000" w:firstRow="0" w:lastRow="0" w:firstColumn="0" w:lastColumn="0" w:oddVBand="0" w:evenVBand="0" w:oddHBand="0" w:evenHBand="0" w:firstRowFirstColumn="0" w:firstRowLastColumn="0" w:lastRowFirstColumn="0" w:lastRowLastColumn="0"/>
            </w:pPr>
            <w:r>
              <w:t>4/26</w:t>
            </w:r>
          </w:p>
        </w:tc>
        <w:tc>
          <w:tcPr>
            <w:tcW w:w="899" w:type="dxa"/>
          </w:tcPr>
          <w:p w14:paraId="4F1A4ACD" w14:textId="5B63C0A4" w:rsidR="00A3528E" w:rsidRDefault="00A3528E" w:rsidP="006A36BE">
            <w:pPr>
              <w:ind w:firstLine="0"/>
              <w:jc w:val="center"/>
              <w:cnfStyle w:val="000000000000" w:firstRow="0" w:lastRow="0" w:firstColumn="0" w:lastColumn="0" w:oddVBand="0" w:evenVBand="0" w:oddHBand="0" w:evenHBand="0" w:firstRowFirstColumn="0" w:firstRowLastColumn="0" w:lastRowFirstColumn="0" w:lastRowLastColumn="0"/>
            </w:pPr>
            <w:r>
              <w:t>4</w:t>
            </w:r>
          </w:p>
        </w:tc>
        <w:tc>
          <w:tcPr>
            <w:tcW w:w="879" w:type="dxa"/>
          </w:tcPr>
          <w:p w14:paraId="59EC1E52" w14:textId="33BFB0D1" w:rsidR="00A3528E" w:rsidRDefault="00A3528E" w:rsidP="006A36BE">
            <w:pPr>
              <w:ind w:firstLine="0"/>
              <w:jc w:val="center"/>
              <w:cnfStyle w:val="000000000000" w:firstRow="0" w:lastRow="0" w:firstColumn="0" w:lastColumn="0" w:oddVBand="0" w:evenVBand="0" w:oddHBand="0" w:evenHBand="0" w:firstRowFirstColumn="0" w:firstRowLastColumn="0" w:lastRowFirstColumn="0" w:lastRowLastColumn="0"/>
            </w:pPr>
            <w:r>
              <w:t>4/26</w:t>
            </w:r>
          </w:p>
        </w:tc>
      </w:tr>
      <w:tr w:rsidR="00A3528E" w:rsidRPr="006A36BE" w14:paraId="74BAABF2" w14:textId="52540B0D" w:rsidTr="00A3528E">
        <w:trPr>
          <w:jc w:val="center"/>
        </w:trPr>
        <w:tc>
          <w:tcPr>
            <w:cnfStyle w:val="001000000000" w:firstRow="0" w:lastRow="0" w:firstColumn="1" w:lastColumn="0" w:oddVBand="0" w:evenVBand="0" w:oddHBand="0" w:evenHBand="0" w:firstRowFirstColumn="0" w:firstRowLastColumn="0" w:lastRowFirstColumn="0" w:lastRowLastColumn="0"/>
            <w:tcW w:w="6677" w:type="dxa"/>
          </w:tcPr>
          <w:p w14:paraId="6FA07AB0" w14:textId="45AE6472" w:rsidR="00A3528E" w:rsidRDefault="00A3528E" w:rsidP="006A36BE">
            <w:pPr>
              <w:ind w:firstLine="0"/>
              <w:rPr>
                <w:b w:val="0"/>
                <w:bCs w:val="0"/>
              </w:rPr>
            </w:pPr>
            <w:r>
              <w:rPr>
                <w:b w:val="0"/>
                <w:bCs w:val="0"/>
              </w:rPr>
              <w:t>Setup Azure deployment</w:t>
            </w:r>
          </w:p>
        </w:tc>
        <w:tc>
          <w:tcPr>
            <w:tcW w:w="895" w:type="dxa"/>
          </w:tcPr>
          <w:p w14:paraId="3DC6A942" w14:textId="4B4502F2" w:rsidR="00A3528E" w:rsidRDefault="00A3528E" w:rsidP="006A36BE">
            <w:pPr>
              <w:ind w:firstLine="0"/>
              <w:jc w:val="center"/>
              <w:cnfStyle w:val="000000000000" w:firstRow="0" w:lastRow="0" w:firstColumn="0" w:lastColumn="0" w:oddVBand="0" w:evenVBand="0" w:oddHBand="0" w:evenHBand="0" w:firstRowFirstColumn="0" w:firstRowLastColumn="0" w:lastRowFirstColumn="0" w:lastRowLastColumn="0"/>
            </w:pPr>
            <w:r>
              <w:t>4/26</w:t>
            </w:r>
          </w:p>
        </w:tc>
        <w:tc>
          <w:tcPr>
            <w:tcW w:w="899" w:type="dxa"/>
          </w:tcPr>
          <w:p w14:paraId="7A8FABB1" w14:textId="2B8238B8" w:rsidR="00A3528E" w:rsidRDefault="00A3528E" w:rsidP="006A36BE">
            <w:pPr>
              <w:ind w:firstLine="0"/>
              <w:jc w:val="center"/>
              <w:cnfStyle w:val="000000000000" w:firstRow="0" w:lastRow="0" w:firstColumn="0" w:lastColumn="0" w:oddVBand="0" w:evenVBand="0" w:oddHBand="0" w:evenHBand="0" w:firstRowFirstColumn="0" w:firstRowLastColumn="0" w:lastRowFirstColumn="0" w:lastRowLastColumn="0"/>
            </w:pPr>
            <w:r>
              <w:t>8</w:t>
            </w:r>
          </w:p>
        </w:tc>
        <w:tc>
          <w:tcPr>
            <w:tcW w:w="879" w:type="dxa"/>
          </w:tcPr>
          <w:p w14:paraId="7D38D4B3" w14:textId="4E2A8EA1" w:rsidR="00A3528E" w:rsidRDefault="00A3528E" w:rsidP="006A36BE">
            <w:pPr>
              <w:ind w:firstLine="0"/>
              <w:jc w:val="center"/>
              <w:cnfStyle w:val="000000000000" w:firstRow="0" w:lastRow="0" w:firstColumn="0" w:lastColumn="0" w:oddVBand="0" w:evenVBand="0" w:oddHBand="0" w:evenHBand="0" w:firstRowFirstColumn="0" w:firstRowLastColumn="0" w:lastRowFirstColumn="0" w:lastRowLastColumn="0"/>
            </w:pPr>
            <w:r>
              <w:t>4/30</w:t>
            </w:r>
          </w:p>
        </w:tc>
      </w:tr>
      <w:tr w:rsidR="00A3528E" w:rsidRPr="006A36BE" w14:paraId="7C729A26" w14:textId="0844D536" w:rsidTr="00A3528E">
        <w:trPr>
          <w:jc w:val="center"/>
        </w:trPr>
        <w:tc>
          <w:tcPr>
            <w:cnfStyle w:val="001000000000" w:firstRow="0" w:lastRow="0" w:firstColumn="1" w:lastColumn="0" w:oddVBand="0" w:evenVBand="0" w:oddHBand="0" w:evenHBand="0" w:firstRowFirstColumn="0" w:firstRowLastColumn="0" w:lastRowFirstColumn="0" w:lastRowLastColumn="0"/>
            <w:tcW w:w="6677" w:type="dxa"/>
          </w:tcPr>
          <w:p w14:paraId="2B600916" w14:textId="6785F1B0" w:rsidR="00A3528E" w:rsidRPr="00A3528E" w:rsidRDefault="00A3528E" w:rsidP="006A36BE">
            <w:pPr>
              <w:ind w:firstLine="0"/>
              <w:rPr>
                <w:b w:val="0"/>
                <w:bCs w:val="0"/>
              </w:rPr>
            </w:pPr>
            <w:r>
              <w:rPr>
                <w:b w:val="0"/>
                <w:bCs w:val="0"/>
              </w:rPr>
              <w:t>Create demo video</w:t>
            </w:r>
          </w:p>
        </w:tc>
        <w:tc>
          <w:tcPr>
            <w:tcW w:w="895" w:type="dxa"/>
          </w:tcPr>
          <w:p w14:paraId="16FFC94C" w14:textId="367D1303" w:rsidR="00A3528E" w:rsidRPr="00A3528E" w:rsidRDefault="00A3528E" w:rsidP="006A36BE">
            <w:pPr>
              <w:ind w:firstLine="0"/>
              <w:jc w:val="center"/>
              <w:cnfStyle w:val="000000000000" w:firstRow="0" w:lastRow="0" w:firstColumn="0" w:lastColumn="0" w:oddVBand="0" w:evenVBand="0" w:oddHBand="0" w:evenHBand="0" w:firstRowFirstColumn="0" w:firstRowLastColumn="0" w:lastRowFirstColumn="0" w:lastRowLastColumn="0"/>
            </w:pPr>
            <w:r>
              <w:t>4/30</w:t>
            </w:r>
          </w:p>
        </w:tc>
        <w:tc>
          <w:tcPr>
            <w:tcW w:w="899" w:type="dxa"/>
          </w:tcPr>
          <w:p w14:paraId="1E494897" w14:textId="774F3773" w:rsidR="00A3528E" w:rsidRPr="00A3528E" w:rsidRDefault="00A3528E" w:rsidP="00A3528E">
            <w:pPr>
              <w:ind w:firstLine="0"/>
              <w:jc w:val="center"/>
              <w:cnfStyle w:val="000000000000" w:firstRow="0" w:lastRow="0" w:firstColumn="0" w:lastColumn="0" w:oddVBand="0" w:evenVBand="0" w:oddHBand="0" w:evenHBand="0" w:firstRowFirstColumn="0" w:firstRowLastColumn="0" w:lastRowFirstColumn="0" w:lastRowLastColumn="0"/>
            </w:pPr>
            <w:r>
              <w:t>5</w:t>
            </w:r>
          </w:p>
        </w:tc>
        <w:tc>
          <w:tcPr>
            <w:tcW w:w="879" w:type="dxa"/>
          </w:tcPr>
          <w:p w14:paraId="53B42799" w14:textId="03A86926" w:rsidR="00A3528E" w:rsidRPr="00A3528E" w:rsidRDefault="00A3528E" w:rsidP="006A36BE">
            <w:pPr>
              <w:ind w:firstLine="0"/>
              <w:jc w:val="center"/>
              <w:cnfStyle w:val="000000000000" w:firstRow="0" w:lastRow="0" w:firstColumn="0" w:lastColumn="0" w:oddVBand="0" w:evenVBand="0" w:oddHBand="0" w:evenHBand="0" w:firstRowFirstColumn="0" w:firstRowLastColumn="0" w:lastRowFirstColumn="0" w:lastRowLastColumn="0"/>
            </w:pPr>
            <w:r>
              <w:t>5/1</w:t>
            </w:r>
          </w:p>
        </w:tc>
      </w:tr>
    </w:tbl>
    <w:p w14:paraId="6715D8C3" w14:textId="39F61A80" w:rsidR="00E81978" w:rsidRDefault="00E81978" w:rsidP="00E60464">
      <w:pPr>
        <w:ind w:firstLine="0"/>
        <w:rPr>
          <w:noProof/>
        </w:rPr>
      </w:pPr>
    </w:p>
    <w:sectPr w:rsidR="00E81978">
      <w:headerReference w:type="default" r:id="rId14"/>
      <w:headerReference w:type="first" r:id="rId15"/>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27D3D6" w14:textId="77777777" w:rsidR="00920AAC" w:rsidRDefault="00920AAC">
      <w:pPr>
        <w:spacing w:line="240" w:lineRule="auto"/>
      </w:pPr>
      <w:r>
        <w:separator/>
      </w:r>
    </w:p>
    <w:p w14:paraId="2DF68B8A" w14:textId="77777777" w:rsidR="00920AAC" w:rsidRDefault="00920AAC"/>
  </w:endnote>
  <w:endnote w:type="continuationSeparator" w:id="0">
    <w:p w14:paraId="3EF5C324" w14:textId="77777777" w:rsidR="00920AAC" w:rsidRDefault="00920AAC">
      <w:pPr>
        <w:spacing w:line="240" w:lineRule="auto"/>
      </w:pPr>
      <w:r>
        <w:continuationSeparator/>
      </w:r>
    </w:p>
    <w:p w14:paraId="754C0D73" w14:textId="77777777" w:rsidR="00920AAC" w:rsidRDefault="00920AA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FA9D6D" w14:textId="77777777" w:rsidR="00920AAC" w:rsidRDefault="00920AAC">
      <w:pPr>
        <w:spacing w:line="240" w:lineRule="auto"/>
      </w:pPr>
      <w:r>
        <w:separator/>
      </w:r>
    </w:p>
    <w:p w14:paraId="6B762D45" w14:textId="77777777" w:rsidR="00920AAC" w:rsidRDefault="00920AAC"/>
  </w:footnote>
  <w:footnote w:type="continuationSeparator" w:id="0">
    <w:p w14:paraId="19E5EB2E" w14:textId="77777777" w:rsidR="00920AAC" w:rsidRDefault="00920AAC">
      <w:pPr>
        <w:spacing w:line="240" w:lineRule="auto"/>
      </w:pPr>
      <w:r>
        <w:continuationSeparator/>
      </w:r>
    </w:p>
    <w:p w14:paraId="247C0773" w14:textId="77777777" w:rsidR="00920AAC" w:rsidRDefault="00920AA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2175BD" w14:textId="399727BD" w:rsidR="00E81978" w:rsidRDefault="00920AAC">
    <w:pPr>
      <w:pStyle w:val="Header"/>
    </w:pPr>
    <w:sdt>
      <w:sdtPr>
        <w:rPr>
          <w:rStyle w:val="Strong"/>
        </w:rPr>
        <w:alias w:val="Running head"/>
        <w:tag w:val=""/>
        <w:id w:val="12739865"/>
        <w:placeholder>
          <w:docPart w:val="323ED0FD797D4828B68B855FD4FFEC3D"/>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DB6F65">
          <w:rPr>
            <w:rStyle w:val="Strong"/>
          </w:rPr>
          <w:t>SHOW ‘N TELL</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738B8A" w14:textId="6CDB5CD5" w:rsidR="00E81978" w:rsidRDefault="005D3A03">
    <w:pPr>
      <w:pStyle w:val="Header"/>
      <w:rPr>
        <w:rStyle w:val="Strong"/>
      </w:rPr>
    </w:pPr>
    <w:r>
      <w:t xml:space="preserve">Running head: </w:t>
    </w:r>
    <w:sdt>
      <w:sdtPr>
        <w:rPr>
          <w:rStyle w:val="Strong"/>
        </w:rPr>
        <w:alias w:val="Running head"/>
        <w:tag w:val=""/>
        <w:id w:val="-696842620"/>
        <w:placeholder>
          <w:docPart w:val="2914EC65C3064586827A356A867D3A22"/>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DB6F65">
          <w:rPr>
            <w:rStyle w:val="Strong"/>
          </w:rPr>
          <w:t>SHOW ‘N TELL</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0D3F41">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163D6A32"/>
    <w:multiLevelType w:val="hybridMultilevel"/>
    <w:tmpl w:val="6F70893A"/>
    <w:lvl w:ilvl="0" w:tplc="35D8EAC4">
      <w:start w:val="1"/>
      <w:numFmt w:val="decimal"/>
      <w:lvlText w:val="%1."/>
      <w:lvlJc w:val="left"/>
      <w:pPr>
        <w:ind w:left="360" w:hanging="360"/>
      </w:pPr>
      <w:rPr>
        <w:b w:val="0"/>
        <w:bCs w:val="0"/>
      </w:rPr>
    </w:lvl>
    <w:lvl w:ilvl="1" w:tplc="E6AC1188">
      <w:start w:val="1"/>
      <w:numFmt w:val="lowerLetter"/>
      <w:lvlText w:val="%2."/>
      <w:lvlJc w:val="left"/>
      <w:pPr>
        <w:ind w:left="1080" w:hanging="360"/>
      </w:pPr>
      <w:rPr>
        <w:b w:val="0"/>
        <w:bCs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4"/>
  </w:num>
  <w:num w:numId="13">
    <w:abstractNumId w:val="12"/>
  </w:num>
  <w:num w:numId="14">
    <w:abstractNumId w:val="11"/>
  </w:num>
  <w:num w:numId="15">
    <w:abstractNumId w:val="13"/>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49A"/>
    <w:rsid w:val="00046E97"/>
    <w:rsid w:val="00095B7D"/>
    <w:rsid w:val="000D3F41"/>
    <w:rsid w:val="000E2A29"/>
    <w:rsid w:val="00180A25"/>
    <w:rsid w:val="001C3022"/>
    <w:rsid w:val="001E56E3"/>
    <w:rsid w:val="001F65E9"/>
    <w:rsid w:val="001F65F6"/>
    <w:rsid w:val="0022704D"/>
    <w:rsid w:val="00253C12"/>
    <w:rsid w:val="0027208E"/>
    <w:rsid w:val="00283D21"/>
    <w:rsid w:val="002A2D92"/>
    <w:rsid w:val="002B134F"/>
    <w:rsid w:val="003319F0"/>
    <w:rsid w:val="00355DCA"/>
    <w:rsid w:val="0036557A"/>
    <w:rsid w:val="003706C7"/>
    <w:rsid w:val="003A1833"/>
    <w:rsid w:val="003A5DDA"/>
    <w:rsid w:val="003D5AEE"/>
    <w:rsid w:val="003E282B"/>
    <w:rsid w:val="003F65C1"/>
    <w:rsid w:val="004A0AB7"/>
    <w:rsid w:val="004B75D2"/>
    <w:rsid w:val="00515797"/>
    <w:rsid w:val="0053059C"/>
    <w:rsid w:val="00551A02"/>
    <w:rsid w:val="005534FA"/>
    <w:rsid w:val="00565D55"/>
    <w:rsid w:val="005924F0"/>
    <w:rsid w:val="005D3A03"/>
    <w:rsid w:val="005E1928"/>
    <w:rsid w:val="005F3B70"/>
    <w:rsid w:val="00603BD5"/>
    <w:rsid w:val="00621272"/>
    <w:rsid w:val="00651303"/>
    <w:rsid w:val="00655C6F"/>
    <w:rsid w:val="00657E78"/>
    <w:rsid w:val="006A36BE"/>
    <w:rsid w:val="006A49A0"/>
    <w:rsid w:val="00713418"/>
    <w:rsid w:val="00740064"/>
    <w:rsid w:val="00757176"/>
    <w:rsid w:val="00787288"/>
    <w:rsid w:val="007E6774"/>
    <w:rsid w:val="007F475B"/>
    <w:rsid w:val="008002C0"/>
    <w:rsid w:val="008219CE"/>
    <w:rsid w:val="00856954"/>
    <w:rsid w:val="00862B7B"/>
    <w:rsid w:val="00881FC9"/>
    <w:rsid w:val="00886626"/>
    <w:rsid w:val="008B606A"/>
    <w:rsid w:val="008C5323"/>
    <w:rsid w:val="008E4387"/>
    <w:rsid w:val="00920AAC"/>
    <w:rsid w:val="00975037"/>
    <w:rsid w:val="00994CF5"/>
    <w:rsid w:val="009A386D"/>
    <w:rsid w:val="009A6A3B"/>
    <w:rsid w:val="009E3B29"/>
    <w:rsid w:val="009F33D5"/>
    <w:rsid w:val="00A3528E"/>
    <w:rsid w:val="00A56F78"/>
    <w:rsid w:val="00A84D9E"/>
    <w:rsid w:val="00AD7C01"/>
    <w:rsid w:val="00AF1835"/>
    <w:rsid w:val="00AF6484"/>
    <w:rsid w:val="00B67553"/>
    <w:rsid w:val="00B70C1B"/>
    <w:rsid w:val="00B74F06"/>
    <w:rsid w:val="00B823AA"/>
    <w:rsid w:val="00BA45DB"/>
    <w:rsid w:val="00BC0D86"/>
    <w:rsid w:val="00BD60E0"/>
    <w:rsid w:val="00BF285E"/>
    <w:rsid w:val="00BF4184"/>
    <w:rsid w:val="00C0601E"/>
    <w:rsid w:val="00C06728"/>
    <w:rsid w:val="00C31D30"/>
    <w:rsid w:val="00C35767"/>
    <w:rsid w:val="00C42AEB"/>
    <w:rsid w:val="00C44907"/>
    <w:rsid w:val="00C9449A"/>
    <w:rsid w:val="00CD6E39"/>
    <w:rsid w:val="00CF6E91"/>
    <w:rsid w:val="00D278E3"/>
    <w:rsid w:val="00D70844"/>
    <w:rsid w:val="00D85B68"/>
    <w:rsid w:val="00D96CF5"/>
    <w:rsid w:val="00DA1824"/>
    <w:rsid w:val="00DB6F65"/>
    <w:rsid w:val="00DD5A9A"/>
    <w:rsid w:val="00DE397B"/>
    <w:rsid w:val="00E40E61"/>
    <w:rsid w:val="00E50B8F"/>
    <w:rsid w:val="00E5407C"/>
    <w:rsid w:val="00E6004D"/>
    <w:rsid w:val="00E60464"/>
    <w:rsid w:val="00E73957"/>
    <w:rsid w:val="00E81978"/>
    <w:rsid w:val="00EB2382"/>
    <w:rsid w:val="00EC1DC5"/>
    <w:rsid w:val="00EC5935"/>
    <w:rsid w:val="00EC6961"/>
    <w:rsid w:val="00EC6F37"/>
    <w:rsid w:val="00ED3D4B"/>
    <w:rsid w:val="00F13994"/>
    <w:rsid w:val="00F26CE4"/>
    <w:rsid w:val="00F379B7"/>
    <w:rsid w:val="00F525FA"/>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751FF4"/>
  <w15:chartTrackingRefBased/>
  <w15:docId w15:val="{1D15827A-EFA9-49D1-BDEC-8791703ED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table" w:styleId="GridTable1Light">
    <w:name w:val="Grid Table 1 Light"/>
    <w:basedOn w:val="TableNormal"/>
    <w:uiPriority w:val="46"/>
    <w:rsid w:val="006A36BE"/>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A36BE"/>
    <w:pPr>
      <w:spacing w:line="240" w:lineRule="auto"/>
    </w:pPr>
    <w:tblPr>
      <w:tblStyleRowBandSize w:val="1"/>
      <w:tblStyleColBandSize w:val="1"/>
      <w:tblBorders>
        <w:top w:val="single" w:sz="4" w:space="0" w:color="B7B7B7" w:themeColor="accent6" w:themeTint="66"/>
        <w:left w:val="single" w:sz="4" w:space="0" w:color="B7B7B7" w:themeColor="accent6" w:themeTint="66"/>
        <w:bottom w:val="single" w:sz="4" w:space="0" w:color="B7B7B7" w:themeColor="accent6" w:themeTint="66"/>
        <w:right w:val="single" w:sz="4" w:space="0" w:color="B7B7B7" w:themeColor="accent6" w:themeTint="66"/>
        <w:insideH w:val="single" w:sz="4" w:space="0" w:color="B7B7B7" w:themeColor="accent6" w:themeTint="66"/>
        <w:insideV w:val="single" w:sz="4" w:space="0" w:color="B7B7B7" w:themeColor="accent6" w:themeTint="66"/>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2" w:space="0" w:color="949494" w:themeColor="accent6"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an\AppData\Local\Microsoft\Office\16.0\DTS\en-US%7bD36541D5-66A4-4163-9DA1-7F34462E46B8%7d\%7bE67D4674-E998-4CA8-93DA-6028873E40A7%7dtf0398235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ACFFDF7C6E443AD929708C1F6F48033"/>
        <w:category>
          <w:name w:val="General"/>
          <w:gallery w:val="placeholder"/>
        </w:category>
        <w:types>
          <w:type w:val="bbPlcHdr"/>
        </w:types>
        <w:behaviors>
          <w:behavior w:val="content"/>
        </w:behaviors>
        <w:guid w:val="{F2FC250C-E7E1-47BF-BA04-3AB268FDCD87}"/>
      </w:docPartPr>
      <w:docPartBody>
        <w:p w:rsidR="00F05E43" w:rsidRDefault="000E1AD9">
          <w:pPr>
            <w:pStyle w:val="FACFFDF7C6E443AD929708C1F6F48033"/>
          </w:pPr>
          <w:r>
            <w:t>[Title Here, up to 12 Words, on One to Two Lines]</w:t>
          </w:r>
        </w:p>
      </w:docPartBody>
    </w:docPart>
    <w:docPart>
      <w:docPartPr>
        <w:name w:val="81D8B922C096463E9FFA0FE04ED24103"/>
        <w:category>
          <w:name w:val="General"/>
          <w:gallery w:val="placeholder"/>
        </w:category>
        <w:types>
          <w:type w:val="bbPlcHdr"/>
        </w:types>
        <w:behaviors>
          <w:behavior w:val="content"/>
        </w:behaviors>
        <w:guid w:val="{7D5BD0E2-B819-473F-B165-6C22492CD8BC}"/>
      </w:docPartPr>
      <w:docPartBody>
        <w:p w:rsidR="00F05E43" w:rsidRDefault="000E1AD9">
          <w:pPr>
            <w:pStyle w:val="81D8B922C096463E9FFA0FE04ED24103"/>
          </w:pPr>
          <w:r>
            <w:t>[Title Here, up to 12 Words, on One to Two Lines]</w:t>
          </w:r>
        </w:p>
      </w:docPartBody>
    </w:docPart>
    <w:docPart>
      <w:docPartPr>
        <w:name w:val="323ED0FD797D4828B68B855FD4FFEC3D"/>
        <w:category>
          <w:name w:val="General"/>
          <w:gallery w:val="placeholder"/>
        </w:category>
        <w:types>
          <w:type w:val="bbPlcHdr"/>
        </w:types>
        <w:behaviors>
          <w:behavior w:val="content"/>
        </w:behaviors>
        <w:guid w:val="{B80BB3EE-8365-456C-A187-394DB254050B}"/>
      </w:docPartPr>
      <w:docPartBody>
        <w:p w:rsidR="00F05E43" w:rsidRDefault="000E1AD9">
          <w:pPr>
            <w:pStyle w:val="323ED0FD797D4828B68B855FD4FFEC3D"/>
          </w:pPr>
          <w:r w:rsidRPr="005D3A03">
            <w:t>Figures title:</w:t>
          </w:r>
        </w:p>
      </w:docPartBody>
    </w:docPart>
    <w:docPart>
      <w:docPartPr>
        <w:name w:val="2914EC65C3064586827A356A867D3A22"/>
        <w:category>
          <w:name w:val="General"/>
          <w:gallery w:val="placeholder"/>
        </w:category>
        <w:types>
          <w:type w:val="bbPlcHdr"/>
        </w:types>
        <w:behaviors>
          <w:behavior w:val="content"/>
        </w:behaviors>
        <w:guid w:val="{0CFA0E8C-9445-4139-9AFF-21E41483D7A9}"/>
      </w:docPartPr>
      <w:docPartBody>
        <w:p w:rsidR="00F05E43" w:rsidRDefault="000E1AD9">
          <w:pPr>
            <w:pStyle w:val="2914EC65C3064586827A356A867D3A22"/>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B7F"/>
    <w:rsid w:val="000E1AD9"/>
    <w:rsid w:val="004F6B7F"/>
    <w:rsid w:val="00AC5EFF"/>
    <w:rsid w:val="00F05E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ACFFDF7C6E443AD929708C1F6F48033">
    <w:name w:val="FACFFDF7C6E443AD929708C1F6F48033"/>
  </w:style>
  <w:style w:type="paragraph" w:customStyle="1" w:styleId="2E0EDECF67C04466A13E94D41F3B4EB5">
    <w:name w:val="2E0EDECF67C04466A13E94D41F3B4EB5"/>
  </w:style>
  <w:style w:type="paragraph" w:customStyle="1" w:styleId="1AB9655D1D574B4694300049B7FCA1F2">
    <w:name w:val="1AB9655D1D574B4694300049B7FCA1F2"/>
  </w:style>
  <w:style w:type="paragraph" w:customStyle="1" w:styleId="3734AE740B32428C84CC8F6E48FD07FD">
    <w:name w:val="3734AE740B32428C84CC8F6E48FD07FD"/>
  </w:style>
  <w:style w:type="paragraph" w:customStyle="1" w:styleId="2B9E9BA9F2984157A6A19DA5090F015A">
    <w:name w:val="2B9E9BA9F2984157A6A19DA5090F015A"/>
  </w:style>
  <w:style w:type="paragraph" w:customStyle="1" w:styleId="9D3258863D9D4FC29228B443E3EBD148">
    <w:name w:val="9D3258863D9D4FC29228B443E3EBD148"/>
  </w:style>
  <w:style w:type="character" w:styleId="Emphasis">
    <w:name w:val="Emphasis"/>
    <w:basedOn w:val="DefaultParagraphFont"/>
    <w:uiPriority w:val="4"/>
    <w:unhideWhenUsed/>
    <w:qFormat/>
    <w:rPr>
      <w:i/>
      <w:iCs/>
    </w:rPr>
  </w:style>
  <w:style w:type="paragraph" w:customStyle="1" w:styleId="04DCEC44E1DE4973B94EDFF6D32EDEC8">
    <w:name w:val="04DCEC44E1DE4973B94EDFF6D32EDEC8"/>
  </w:style>
  <w:style w:type="paragraph" w:customStyle="1" w:styleId="494D705A10724088A17B423D0C624A03">
    <w:name w:val="494D705A10724088A17B423D0C624A03"/>
  </w:style>
  <w:style w:type="paragraph" w:customStyle="1" w:styleId="81D8B922C096463E9FFA0FE04ED24103">
    <w:name w:val="81D8B922C096463E9FFA0FE04ED24103"/>
  </w:style>
  <w:style w:type="paragraph" w:customStyle="1" w:styleId="CC2E930C6C1945E2A06E5AE8CF4B08A2">
    <w:name w:val="CC2E930C6C1945E2A06E5AE8CF4B08A2"/>
  </w:style>
  <w:style w:type="paragraph" w:customStyle="1" w:styleId="DCAAA439826E462398380E8747E52898">
    <w:name w:val="DCAAA439826E462398380E8747E52898"/>
  </w:style>
  <w:style w:type="paragraph" w:customStyle="1" w:styleId="7D28591525C0499983B2C5F2685B1276">
    <w:name w:val="7D28591525C0499983B2C5F2685B1276"/>
  </w:style>
  <w:style w:type="paragraph" w:customStyle="1" w:styleId="EC7C15D1F1C24C75A36CCB77E3FF5B44">
    <w:name w:val="EC7C15D1F1C24C75A36CCB77E3FF5B44"/>
  </w:style>
  <w:style w:type="paragraph" w:customStyle="1" w:styleId="CD021CADFA374796B3A335616A5DC47E">
    <w:name w:val="CD021CADFA374796B3A335616A5DC47E"/>
  </w:style>
  <w:style w:type="paragraph" w:customStyle="1" w:styleId="7973E342A56F4E4283F4D1A1BC8E804B">
    <w:name w:val="7973E342A56F4E4283F4D1A1BC8E804B"/>
  </w:style>
  <w:style w:type="paragraph" w:customStyle="1" w:styleId="92E6A84283B54F2C9F263E75DDE58A02">
    <w:name w:val="92E6A84283B54F2C9F263E75DDE58A02"/>
  </w:style>
  <w:style w:type="paragraph" w:customStyle="1" w:styleId="3D11B01EECCB4549828E5C6BC0E46F35">
    <w:name w:val="3D11B01EECCB4549828E5C6BC0E46F35"/>
  </w:style>
  <w:style w:type="paragraph" w:customStyle="1" w:styleId="620CF85D8EE74390AB5B446354C831D3">
    <w:name w:val="620CF85D8EE74390AB5B446354C831D3"/>
  </w:style>
  <w:style w:type="paragraph" w:customStyle="1" w:styleId="51C4E1D05D72432FB18764A74D6A173D">
    <w:name w:val="51C4E1D05D72432FB18764A74D6A173D"/>
  </w:style>
  <w:style w:type="paragraph" w:customStyle="1" w:styleId="2A2216411D10486982B04B14B9B41B90">
    <w:name w:val="2A2216411D10486982B04B14B9B41B90"/>
  </w:style>
  <w:style w:type="paragraph" w:customStyle="1" w:styleId="ED62196806C64B489FCE274A735F99C1">
    <w:name w:val="ED62196806C64B489FCE274A735F99C1"/>
  </w:style>
  <w:style w:type="paragraph" w:customStyle="1" w:styleId="09AAA014F8264D3A8614006DDF5C5DB4">
    <w:name w:val="09AAA014F8264D3A8614006DDF5C5DB4"/>
  </w:style>
  <w:style w:type="paragraph" w:customStyle="1" w:styleId="F9AA0AA1E9E14FA1A4216545AF13899A">
    <w:name w:val="F9AA0AA1E9E14FA1A4216545AF13899A"/>
  </w:style>
  <w:style w:type="paragraph" w:customStyle="1" w:styleId="DD32A91B7F91469D964EC2D3FC99E06B">
    <w:name w:val="DD32A91B7F91469D964EC2D3FC99E06B"/>
  </w:style>
  <w:style w:type="paragraph" w:customStyle="1" w:styleId="AF91B6ACB1254632B96202AB19793E07">
    <w:name w:val="AF91B6ACB1254632B96202AB19793E07"/>
  </w:style>
  <w:style w:type="paragraph" w:customStyle="1" w:styleId="8A124EDBDF18449EAC1022450C5C2EB0">
    <w:name w:val="8A124EDBDF18449EAC1022450C5C2EB0"/>
  </w:style>
  <w:style w:type="paragraph" w:customStyle="1" w:styleId="E12692DDE05B4895B286582ED3831AF1">
    <w:name w:val="E12692DDE05B4895B286582ED3831AF1"/>
  </w:style>
  <w:style w:type="paragraph" w:customStyle="1" w:styleId="76ED8A4BBDC44E3DACD75FCEF415D08C">
    <w:name w:val="76ED8A4BBDC44E3DACD75FCEF415D08C"/>
  </w:style>
  <w:style w:type="paragraph" w:customStyle="1" w:styleId="FDB5B6315A724BBF984C726DA0A8F323">
    <w:name w:val="FDB5B6315A724BBF984C726DA0A8F323"/>
  </w:style>
  <w:style w:type="paragraph" w:customStyle="1" w:styleId="669B5718E49E4B9686FC87CD4BC25A23">
    <w:name w:val="669B5718E49E4B9686FC87CD4BC25A23"/>
  </w:style>
  <w:style w:type="paragraph" w:customStyle="1" w:styleId="7858CAD31C394D3BA831D3842F145085">
    <w:name w:val="7858CAD31C394D3BA831D3842F145085"/>
  </w:style>
  <w:style w:type="paragraph" w:customStyle="1" w:styleId="E7DF6F6629484D78B21F90D620ABE3FA">
    <w:name w:val="E7DF6F6629484D78B21F90D620ABE3FA"/>
  </w:style>
  <w:style w:type="paragraph" w:customStyle="1" w:styleId="AA023199A54443698E9DB561C48768F4">
    <w:name w:val="AA023199A54443698E9DB561C48768F4"/>
  </w:style>
  <w:style w:type="paragraph" w:customStyle="1" w:styleId="3496BE51D3E24E9AAF9DB95502E21696">
    <w:name w:val="3496BE51D3E24E9AAF9DB95502E21696"/>
  </w:style>
  <w:style w:type="paragraph" w:customStyle="1" w:styleId="76F149432C7F4EA6A98365F12EE05DA2">
    <w:name w:val="76F149432C7F4EA6A98365F12EE05DA2"/>
  </w:style>
  <w:style w:type="paragraph" w:customStyle="1" w:styleId="7CE14866851F4FED80855C98706C4E0B">
    <w:name w:val="7CE14866851F4FED80855C98706C4E0B"/>
  </w:style>
  <w:style w:type="paragraph" w:customStyle="1" w:styleId="A55283046C304792A702E0A1528C6DC0">
    <w:name w:val="A55283046C304792A702E0A1528C6DC0"/>
  </w:style>
  <w:style w:type="paragraph" w:customStyle="1" w:styleId="E6C10CC8135B4D228865E9DED7429309">
    <w:name w:val="E6C10CC8135B4D228865E9DED7429309"/>
  </w:style>
  <w:style w:type="paragraph" w:customStyle="1" w:styleId="B5FDDB6C2159423CB889D24B879FF5E8">
    <w:name w:val="B5FDDB6C2159423CB889D24B879FF5E8"/>
  </w:style>
  <w:style w:type="paragraph" w:customStyle="1" w:styleId="D94BE20E8B384C9FA73B6469D5CED331">
    <w:name w:val="D94BE20E8B384C9FA73B6469D5CED331"/>
  </w:style>
  <w:style w:type="paragraph" w:customStyle="1" w:styleId="555E4D77DED345439B9113EAF9F0D647">
    <w:name w:val="555E4D77DED345439B9113EAF9F0D647"/>
  </w:style>
  <w:style w:type="paragraph" w:customStyle="1" w:styleId="EFB8CB8C5555486DA4B23BADF47B209D">
    <w:name w:val="EFB8CB8C5555486DA4B23BADF47B209D"/>
  </w:style>
  <w:style w:type="paragraph" w:customStyle="1" w:styleId="E927887F04BE42B6B080439E739126CD">
    <w:name w:val="E927887F04BE42B6B080439E739126CD"/>
  </w:style>
  <w:style w:type="paragraph" w:customStyle="1" w:styleId="0A3C708053354C54A7735B7AAC737789">
    <w:name w:val="0A3C708053354C54A7735B7AAC737789"/>
  </w:style>
  <w:style w:type="paragraph" w:customStyle="1" w:styleId="66313E9513E24CB2A6EDC408217ED68C">
    <w:name w:val="66313E9513E24CB2A6EDC408217ED68C"/>
  </w:style>
  <w:style w:type="paragraph" w:customStyle="1" w:styleId="8EA6A1C99B8D426E9FD426643E7A9171">
    <w:name w:val="8EA6A1C99B8D426E9FD426643E7A9171"/>
  </w:style>
  <w:style w:type="paragraph" w:customStyle="1" w:styleId="F46F41735C424FFFA91B647DA4FC2074">
    <w:name w:val="F46F41735C424FFFA91B647DA4FC2074"/>
  </w:style>
  <w:style w:type="paragraph" w:customStyle="1" w:styleId="7BFB42B0C9804EC19CDF952387725830">
    <w:name w:val="7BFB42B0C9804EC19CDF952387725830"/>
  </w:style>
  <w:style w:type="paragraph" w:customStyle="1" w:styleId="903725208B114899ABA9267F6058BA15">
    <w:name w:val="903725208B114899ABA9267F6058BA15"/>
  </w:style>
  <w:style w:type="paragraph" w:customStyle="1" w:styleId="C0C2EA78922E40BEB9F10D207B8DA207">
    <w:name w:val="C0C2EA78922E40BEB9F10D207B8DA207"/>
  </w:style>
  <w:style w:type="paragraph" w:customStyle="1" w:styleId="7C1609FB328244B28255581168057286">
    <w:name w:val="7C1609FB328244B28255581168057286"/>
  </w:style>
  <w:style w:type="paragraph" w:customStyle="1" w:styleId="9BA8CA3222A54D818EC6E3D720C6DDAA">
    <w:name w:val="9BA8CA3222A54D818EC6E3D720C6DDAA"/>
  </w:style>
  <w:style w:type="paragraph" w:customStyle="1" w:styleId="BF92256C1FB64FFAB1434BE2AF725638">
    <w:name w:val="BF92256C1FB64FFAB1434BE2AF725638"/>
  </w:style>
  <w:style w:type="paragraph" w:customStyle="1" w:styleId="F3A8E3EB7741482D9AA81C4D7CC237CA">
    <w:name w:val="F3A8E3EB7741482D9AA81C4D7CC237CA"/>
  </w:style>
  <w:style w:type="paragraph" w:customStyle="1" w:styleId="275E4295DFE24F91AA0EE6FDE961B094">
    <w:name w:val="275E4295DFE24F91AA0EE6FDE961B094"/>
  </w:style>
  <w:style w:type="paragraph" w:customStyle="1" w:styleId="1DCE11C01E434FE4B9A4C32E8FF560A0">
    <w:name w:val="1DCE11C01E434FE4B9A4C32E8FF560A0"/>
  </w:style>
  <w:style w:type="paragraph" w:customStyle="1" w:styleId="93BF135C2CA44E41988F89A9B428F82D">
    <w:name w:val="93BF135C2CA44E41988F89A9B428F82D"/>
  </w:style>
  <w:style w:type="paragraph" w:customStyle="1" w:styleId="C69393D713994341B16F8073500EA71C">
    <w:name w:val="C69393D713994341B16F8073500EA71C"/>
  </w:style>
  <w:style w:type="paragraph" w:customStyle="1" w:styleId="8CDB3C9F6CFA45A1842BDCADCB5AA16A">
    <w:name w:val="8CDB3C9F6CFA45A1842BDCADCB5AA16A"/>
  </w:style>
  <w:style w:type="paragraph" w:customStyle="1" w:styleId="53AE510C764B48B2B09C063669B5113A">
    <w:name w:val="53AE510C764B48B2B09C063669B5113A"/>
  </w:style>
  <w:style w:type="paragraph" w:customStyle="1" w:styleId="B294B8A83BCF4D49859F80DE8C144DB5">
    <w:name w:val="B294B8A83BCF4D49859F80DE8C144DB5"/>
  </w:style>
  <w:style w:type="paragraph" w:customStyle="1" w:styleId="323ED0FD797D4828B68B855FD4FFEC3D">
    <w:name w:val="323ED0FD797D4828B68B855FD4FFEC3D"/>
  </w:style>
  <w:style w:type="paragraph" w:customStyle="1" w:styleId="2914EC65C3064586827A356A867D3A22">
    <w:name w:val="2914EC65C3064586827A356A867D3A22"/>
  </w:style>
  <w:style w:type="paragraph" w:customStyle="1" w:styleId="CA4BFB28A4094EF6BF80820C89AAB438">
    <w:name w:val="CA4BFB28A4094EF6BF80820C89AAB438"/>
    <w:rsid w:val="004F6B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SHOW ‘N TELL</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67D5DA-090F-4A92-A03F-65A9007B37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{E67D4674-E998-4CA8-93DA-6028873E40A7}tf03982351</Template>
  <TotalTime>920</TotalTime>
  <Pages>9</Pages>
  <Words>1043</Words>
  <Characters>5949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Show ‘N Tell Requirements Proposal</vt:lpstr>
    </vt:vector>
  </TitlesOfParts>
  <Company/>
  <LinksUpToDate>false</LinksUpToDate>
  <CharactersWithSpaces>6979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Show ‘N Tell Requirements Proposal</dc:title>
  <dc:subject/>
  <dc:creator>Sean</dc:creator>
  <cp:keywords/>
  <dc:description/>
  <cp:lastModifiedBy>Sean Dodson</cp:lastModifiedBy>
  <cp:revision>85</cp:revision>
  <dcterms:created xsi:type="dcterms:W3CDTF">2020-02-23T23:49:00Z</dcterms:created>
  <dcterms:modified xsi:type="dcterms:W3CDTF">2020-03-06T14:32:00Z</dcterms:modified>
</cp:coreProperties>
</file>